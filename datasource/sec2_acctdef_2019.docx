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Balance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aggregate amount of funds on deposit with the U.S. Department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Treasury, excluding seized cash deposited. Fund Balance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(FB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T) is increased by (1) receiving appropriations, reappropriations,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continuing resolutions, appropriation restorations, and allocations; and (2)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receiving transfers and reimbursements from other Federal agencies. It also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increased by amounts borrowed from the Bureau of the Fiscal Service,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Financing Bank, or other Federal entities, and amounts collected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credited to appropriation or fund accounts. FBWT is reduced by (1)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disbursements made to pay liabilities or to purchase assets, goods,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services; (2) investments in U.S. securities (securities issued by Fiscal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 or other Federal agencies); (3) cancellation of 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appropriations; (4) transfers and reimbursements to other Federal entities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non-Federal entities or to the General Fund of the U.S. Government; and (5)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sequestration or rescission of appropriations. (See USSGL account 153200,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"Seized Cash Deposited.")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Balance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Treasury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hile Awaiting a Warrant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equal to the funding provided under a continuing resolution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apportioned in accordance with Office of Management and Budget's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automatic apportionment bulletin. Pursuant to a continuing resolution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enacted annual appropriation act, the account may be used while awaiting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warrant to be issued for an appropriation by the U.S. Department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Treasury's Bureau of the Fiscal Service. The balance in this account will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 to zero when the U.S. Department of the Treasury's Bureau of Fiscal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 issues a warrant and must adjust to zero by yearend.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of the U.S. Government's Operating Cash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110100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available for the U.S. Treasury to meet its daily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operations. This account includes balances from tax collections,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revenue, Federal debt receipts, and other various receipts net of cash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outflows for budget outlays and other payments. This account is for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of the U.S. Government use only. This account does not close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305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Restricted Operating Cash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110300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that is restricted due to the imposition on cash deposits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by law, regulation, or agreement. Restricted cash mainly consists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Supplementary Financial Program cash account. This account is for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of the U.S. 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Checks Outstanding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110900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checks issued by U.S. Disbursing Officers (for example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includes Treasury Disbursing Officers and Non-Treasury Disbursing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Officers) that have not been matched against a payment record in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 Check Information System. This account is for the General Fund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U.S. Government use only.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Undeposited 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collections on hand, not yet deposited within the same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accounting period.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Imprest Funds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authorized to be held by agency cashiers at personal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risk.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Debit Card Funds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112500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authorized to be placed on U.S. Federal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cards by Federal agencies and held at personal risk by a Federal agency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representative.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Held Outside of Treasury - Budgetary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deposited in accounts outside of the U.S. Treasury, in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non-Treasury General Accounts (non-TGAs) that the Office of Management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Budget has determined will be included in the Budget of the United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States Government: Appendix.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305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Held Outside of Treasury - Non-Budgetary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113500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deposited in accounts outside of the U.S. Treasury, in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non-Treasury General Accounts (non-TGAs) that the Office of Management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Budget has determined will not be included in the Budget of the United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States Government. This account does not close at year 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Cash Held by U.S. Disbursing Officers Outside the Treasury's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114500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U.S. dollars held by U.S. Disbursing Officers outside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Treasury's General Account. This account is for the General Fund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Government use only.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Cash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holdings not otherwise classified above. This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Cash - International Monetary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119090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holdings in FRBNY Number 1 and Number 2 accounts.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USSGL account can only be used by the Department of the Treasury.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International Monetary Fund - Letter of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119305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used to record the Letter of Credit for the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Monetary Fund. This USSGL can only be used by the Department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305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149" w:after="0" w:line="276" w:lineRule="exact"/>
        <w:ind w:left="3200" w:right="1258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International Monetary Fund - Receivable/Payable Currency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Valuation Adjustment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119306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used to record the receivable and payable associated with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currency valuation adjustments as the International Monetary Fund is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SDRs. Although the normal balance for this account is debit, it is acceptable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this account to have a credit balance. This USSGL can only be used by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Department of the Treasury.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76" w:lineRule="exact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International Monetary Fund - Dollar Deposits With the IMF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119307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used to record the dollar deposits with IMF. This 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 only be used by the Department of the Treasury.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International Monetary Fund - Currency Holdings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119309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used to record currency holdings for the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Monetary Fund. This USSGL can only be used by the Department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International Monetary Fund - Reserve Position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119333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used to record the reserve position for the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Monetary Fund. This USSGL can only be used by the Department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Exchange Stabilization Fund (ESF) Assets - Holdings of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Drawing Rights (SDR)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119400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Special Drawing Rights held in the Exchange Stabilization Fund.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305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Monetary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119500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balance of monetary assets for which a specific USSGL account has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been established. This includes gold (valued at market). It excludes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monetary assets seized, (see USSGL account 153100, "Seized Monetary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Instruments"), special drawing rights, U.S. reserves in the International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Monetary Fund, and all Exchange Stabilization Fund activity.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Foreign Currency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120000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U.S. dollar equivalent of foreign government currency.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Foreign Currency Denominated Equivalent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120500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the U.S. dollar equivalent of foreign currency denominated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assets that are short-term, highly liquid investments and are: (1) readily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convertible into known amounts of foreign currency, and (2) close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maturity (an investment purchased within 3 months of its maturity date) such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a change in interest rate presents an insignificant risk to the value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investment. This account does not close at yearend. This USSGL account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be used only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Uninvested Foreign Currency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120900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the U.S. dollar equivalent of the foreign currency portfolio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invested into a security. This account does not close at yearend.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account is to be used only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305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Central Accounting/Agency Reconciliation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125000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net amount of unreconciled deposit and disbursement differences.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Statement of Differences (reconciliations for deposits) compares monthly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totals of agency deposits presented or mailed to the bank with total deposits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submitted through the banking system via SF 215: Deposit Ticket/SF 5515: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Voucher (Collection Information Repository). The Statement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Differences (reconciliations for disbursements) compares monthly totals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Regional Finance Centers (RFCs) and/or transactions through Intra-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governmental Payment and Collection (IPAC) with agency-reported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payments and collections. This account is for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use only.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Accounts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due from others when the right to receive funds accrues.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may result from the performance of services, the delivery of goods, or court-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ordered assessment.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Accounts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131900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uncollectible accounts receivable. Increase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by the amount estimated to be uncollectible each accounting period.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Decrease the account by the actual amount subsequently written off.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 should consider outstanding advances.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Funded Employment Benefit Contributions Receivable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by administering Federal agencies for funded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contributions due from Federal employers and/or covered employees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employment related benefits such as retirement, health insurance, life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insurance, Federal Employees' Compensation Act, and unemployment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compensation. This amount excludes Social Security taxes. When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paying agency records the actual budgetary obligation,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associated FECA liability and receivable are considered funded.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305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Unfunded FECA Benefit Contributions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132100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by the Department of Labor for unfunded FECA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contributions due from employers. Until the paying agency records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budgetary obligation, the associated FECA liability and receivable are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considered unfunded.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Taxes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132500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identifiable, measurable, and legally enforceable taxes due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Federal entities and non-Federal entities. This includes claims to cash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other assets through established assessment processes as defined by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FASAB SFFAS No. 7, "Accounting for Revenue and Other Financing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Sources."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Taxes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132900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uncollectible taxes receivable. This account does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for Transfers of Currently Invested Balances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representing transfers receivable from balances that are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currently invested. To accommodate cash management practices, funds will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remain invested until needed for disbursement. At such time, the receiving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entity will request a transfer of funds. The investing Federal entity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will disinvest and transfer necessary funds via an SF 1151: Nonexpenditure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 Authorization. The budget authority from the transfer is realized,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obligations may be incurred before the actual transfer of funds.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Expenditure Transfers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133500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receivable from a trust fund or a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(as defined by the Office of Management and Budget) resulting from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nonexchange transaction.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305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19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Receivable - Not Otherwise Classified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accrued interest receivable not otherwise identified.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Receivable - Loans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134100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accrued interest charges receivable on loans. This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Receivable -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134200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accrued interest charges receivable on investment securities.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Receivable - Taxes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134300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accrued interest charges receivable on taxes. This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Receivable on Special Drawing Rights (SDR)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134400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accrued interest charges receivable on special drawing rights.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This USSGL account is to be used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only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Interest Receivable - Loans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134500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due to uncollectible interest receivable on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loans. This account excludes the allowances on loans subject to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reform, which are recorded in USSGL account 139900, "Allowance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Subsidy."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Interest Receivable - Investments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134600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due to uncollectible interest receivable 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 securities.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305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86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Interest Receivable - Not Otherwise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Classified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134700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due to uncollectible interest receivable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programs before fiscal 1992 and other interest receivable for all years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otherwise identified. This account excludes the allowances for loans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subject to credit reform, which are recorded in USSGL account 139900,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"Allowance for Subsidy."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Interest Receivable - Taxes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134800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due to uncollectible interest receivable 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Loans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loaned to another Federal account or fund, individuals, private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sector organizations, State and local governments, or foreign governments.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Loans Receivable - International Monetary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135090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loaned to the International Monetary Fund under the New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Arrangements to Borrow (NAB). This USSGL account can only be used by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Department of the Treasury.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Capitalized Loan Interest Receivable - Non-Credit Reform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135100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accrued interest due on a non-credit reform loan that has been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capitalized. Capitalized interest, like loan principal, is subject to interest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charges until such time as the debt is paid or otherwise settled. Also used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record the related receivable resulting from the accretion of the original issue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discount for Black Lung Disability Trust Fund Obligations. This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305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Loans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135900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amounts of uncollectible loans receivable. Increase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by the amount estimated to be uncollectible each accounting period.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Decrease the account by the actual amount subsequently written off.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Loans Receivable - International Monetary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9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135990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amounts of FX rate changes for loans to the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Monetary Fund under the New Arrangements to Borrow (NAB). Although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normal balance for this account is credit, it is acceptable for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have a debit balance. This USSGL account can only be used by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the Treasury.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Penalties and Fines Receivable - Not Otherwise Classified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136000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penalties and fines on receivables that is not otherwise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identified.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Penalties and Fines Receivable - Loans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136100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penalties and fines on loans receivable. This account does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Penalties and Fines Receivable - Taxes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136300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penalties and fines on taxes receivable. This account does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Penalties and Fines Receivable - Loans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136500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due to uncollectible penalties and fines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on loans. This account excludes the allowances on loans subject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credit reform, which are recorded in USSGL account 139900, "Allowance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Subsidy."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79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Penalties and Fines Receivable -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Otherwise Classified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136700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due to uncollectible penalties and fines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that are not otherwise identified. This account excludes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allowances for loans subject to credit reform.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Penalties and Fines Receivable - Taxes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136800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due to uncollectible penalties and fines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associated with taxes.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Administrative Fees Receivable - Not Otherwise Classified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administrative fees receivable that is not otherwise identified.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Administrative Fees Receivable - Loans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137100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administrative fees on loans receivable. This account does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Administrative Fees Receivable - Taxes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137300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administrative fees on taxes receivable. This account does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Administrative Fees Receivable - Loans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137500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due to uncollectible administrative fees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associated with loans. This account excludes the allowance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loans subject to credit reform, which is recorded in USSGL account 139900,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"Allowance for Subsidy."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286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Administrative Fees Receivable -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Otherwise Classified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137700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due to uncollectible administrative fees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that is not otherwise identified.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Administrative Fees Receivable - Taxes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137800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due to uncollectible administrative fees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associated with taxes.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Loans Receivable - Troubled Assets Relief Program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138000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loans issued by the Troubled Assets Relief Program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accounted for under the provisions of the Federal Credit Reform Act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1990.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76" w:lineRule="exact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Receivable - Loans - Troubled Assets Relief Program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138100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accrued interest charges receivable on loans issued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Troubled Assets Relief Program accounted for under the provisions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Credit Reform Act of 1990.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75" w:lineRule="exact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Receivable - Foreign Currency Denominated Assets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138400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the U.S. dollar equivalent of accrued interest charges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on foreign currency denominated assets.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This USSGL account is to be used only by the Department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73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Loss on Interest Receivable - Loans - Troubled Assets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Relief Program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138500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loss estimated as a result of the uncollectible interest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on loans related to the Troubled Assets Relief Program (TARP)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accounted for under the provisions of the Federal Credit Reform Act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1990. This account excludes all other allowances on these TARP loans,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which are recorded in USSGL account 138900, "Allowance for Subsidy -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Loans - Troubled Assets Relief Program."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Subsidy - Loans - Troubled Assets Relief Program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138900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unamortized subsidy for loans related to the Troubled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Relief Program accounted for under the provisions of the Federal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Reform Act of 1990. Although the normal balance for this account is credit,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 is acceptable in certain instances for this account to have a debit balance.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Subsidy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139900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unamortized credit reform subsidy for direct loans and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defaulted guaranteed loans assumed for collection by the U.S.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Government. It appears in the financing fund of the direct loan or loan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 program involved and is subtracted from loans receivable (USSGL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135000, "Loans Receivable") on the statement of financial position.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Record all transactions that affect the subsidy in this account. The first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transaction normally would be the transfer of subsidy monies from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 fund to the financing fund. Additional transactions record upward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downward adjustments to the account. Although the normal balance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credit, it is acceptable in certain instances for this account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have a debit balance.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Advances and Prepayments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141000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payments made in contemplation of the future performance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services, receipt of goods, incurrence of expenditures, or receipt of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assets. Advances are expenditures that are often not recurrent in nature.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Prepayments are expenditures that are generally recurrent in nature.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Prepayments are made to cover certain periodic expenses before those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expenses are incurred. Common examples of advances are travel advances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advances to contractors. Common examples of prepayments are amounts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prepaid for rent and insurance.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Operating Materials and Supplies Held for Use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151100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value of tangible personal property, such as operating materials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supplies, that will be consumed in normal operations. This account does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Operating Materials and Supplies Held in Reserve for Future Use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151200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value of tangible personal property, such as operating materials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supplies, held in reserve because it is not readily available or because 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will be needed. This account does not close at yearend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Operating Materials and Supplies - Excess, Obsolete,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Unserviceable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151300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tangible personal property, such as operating materials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supplies, that exceeds the amount expected to be used; is no longer needed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because of changes in technology, laws, customs, or operations; or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damaged physically and cannot be consumed in operations.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Operating Materials and Supplies Held for Repair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151400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value of damaged personal property held as operating materials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supplies that is more economical to repair than to dispose of.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agencies with immaterial amounts of operating materials and supplies held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repair may report these amounts in USSGL account 151100, "Operating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Materials and Supplies Held for Use."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Operating Materials and Supplies in Development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151600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incurred or value of tangible personal property, such as operating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materials and supplies in development that will be consumed in normal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operations upon completion of development. Upon completion, these costs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will be transferred to USSGL account 151100, "Operating Materials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Supplies Held for Use," or USSGL account 151200, "Operating Materials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Supplies Held in Reserve for Future Use." Only the Department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Defense may use this account.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Operating Materials and Supplies - Allowance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151900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estimated repairs needed for damaged operating materials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supplies and the estimated gain or loss on the value of inventory due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unrealized holding gains and losses.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Inventory Purchased for Resale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152100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value of tangible personal property purchased by a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agency for resale.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Inventory Held in Reserve for Future Sale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152200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value of tangible personal property held in reserve as inventory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future sale because it is not readily available or because it will be needed.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19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Inventory Held for Repair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152300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value of damaged tangible personal property held as inventory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is more economical to repair than to dispose of.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Inventory - Excess, Obsolete, and Unserviceable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152400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value of tangible personal property held as inventory that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exceeds the demand for sale, is no longer useful because of obsolescence,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damaged beyond economical repair.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Inventory - Raw Materials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152500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value of raw materials purchased or donated for use as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component part of inventory.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Inventory - Work-in-Process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152600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cost or value of inventory used in the production process.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Work-in-process inventory includes the cost of raw materials, direct labor,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overhead.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Inventory - Finished Goods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152700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cost or value of completed products. This account does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Inventory - Allowance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152900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estimated cost to repair damaged inventory and the estimated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gain or loss on the value of inventory because of unrealized holding gains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losses.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Seized Monetary Instruments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153100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all seized monetary instruments, including undeposited cash,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are in the process of forfeiture proceedings or held as evidence. Upon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obtaining judgment, reclassify the amount held in this account to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appropriate forfeited property accounts or to the fund balance with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account. (See USSGL accounts 154100, "Forfeited Property Held for Sale,"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154200, "Forfeited Property Held for Donation or Use.")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Seized Cash 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153200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seized by law enforcement activity and deposited to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Department of the Treasury in banks or other financial institutions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pending forfeiture judgment.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Forfeited Property Held for Sale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154100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monetary instruments and property intended to be sold that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were acquired as a result of forfeiture proceedings, to satisfy a tax liability,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as unclaimed or abandoned merchandise.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Forfeited Property Held for Donation or Use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154200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monetary instruments and property intended to be donated or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used by the Federal agency that were acquired as a result of forfeiture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proceedings, to satisfy a tax liability, or as unclaimed or abandoned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merchandise.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Forfeited Property - Allowance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154900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third-party liens and claims against forfeited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87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property.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8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Foreclosed Property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155100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assets received in satisfaction of a direct loan receivable or as a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result of a claim under a defaulted guaranteed loan.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Foreclosed Property - Allowance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155900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third-party liens and claims against foreclosed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property and pre-credit reform property. The additional amount necessary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reduce the value of the property to net realized value.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Commodities Held Under Price Support and Stabilization Support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156100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value of commercial items held to stabilize or support market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prices.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Commodities - Allowance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156900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needed to reduce the gross value of commodities to their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expected net realizable value.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Stockpile Materials Held in Reserve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157100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strategic and critical materials held because of statutory  </w:t>
      </w:r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requirements or for use in national defense, conservation, or national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emergencies.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Stockpile Materials Held for Sale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157200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strategic and critical materials held because of statutory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requirements or for use in national defense, conservation, or national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emergencies that are authorized to be sold.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Related Property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other related property not otherwise classified above, including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real property acquired through military base closings.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Related Property - Allowance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159900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loss for third-party liens and claims or for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changes in the value of other related property.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Investments in U.S. Treasury Securities Issued by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par value of U.S. Treasury securities issued by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Service. This includes marketable U.S. Treasury securities, nonmarketable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Treasury securities, and market-based U.S. Treasury securities.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Discount on U.S. Treasury Securities Issued by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161100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full discount amount on U.S. Treasury securities issued by the Bureau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Fiscal Service and held by a Federal agency. This account does not close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Premium on U.S. Treasury Securities Issued by the Bureau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161200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full premium amount on U.S. Treasury securities issued by the Bureau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the Fiscal Service and held by a Federal agency.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85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Amortization of Discount and Premium on U.S. Treasury Securities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Issued by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161300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amortization amount of discounts and premiums on U.S.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 issued by the Bureau of the Fiscal Service and held by a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agency. Although the normal balance for this account is debit, it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in certain instances for this account to have a credit balance.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Market Adjustment -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161800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unrealized gain or loss on investments due to adjustments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market value. Do not include market adjustments on investments in fixed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value securities. In accordance with Federal Accounting Standards Advisory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Board (FASAB) SFFAS No, 5, "Accounting for Liabilities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Government," paragraph 50, entities not reporting under FASAB generally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accepted accounting principles could also use this account to record certain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investments at market value. Although the normal balance for this account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debit, it is acceptable in certain instances for this account to have a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Investments in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par value of U.S. securities issued by Federal agencies and the par value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securities issued by non-Federal entities.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162100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full discount on securities other than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 held by an agency and does not include Troubled Assets Relief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 related securities.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90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Premium on Securities Other Than the Bureau of the Fiscal Service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162200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full premium amount on securities other than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 securities held by a Federal agency and does not include Troubled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Assets Relief Program related securities.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Amortization of Discount and Premium on Securities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Bureau of the Fiscal Service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162300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amortization amount of discount and premium on securities other than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Bureau of the Fiscal Service securities held by a Federal agency.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debit,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credit balance. This account does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Investments in U.S. Treasury Zero Coupon Bonds Issued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par value of U.S. Treasury Zero Coupon Bonds issued by the Bureau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Fiscal Service.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Discount on U.S. Treasury Zero Coupon Bonds Issued by the Bureau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163100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full discount amount of U.S. Treasury Zero Coupon Bonds issued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Bureau of the Fiscal Service and held by a Federal agency.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Amortization of Discount on U.S. Treasury Zero Coupon Bonds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Issued by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163300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amortization amount of discount on U.S. Treasury Zero Coupon Bonds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issued by the Bureau of the Fiscal Service and held by a Federal agency.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78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Preferred Stock Accounted for Under the Provisions of the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Reform Act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164200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disbursed for securities accounted for under the provisions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Federal Credit Reform Act of 1990 that have preference over common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stock in the payment of dividends and liquidation of assets. The Department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the Treasury records the initial amount when it purchases the equity.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Subsidy - Preferred Stock Accounted for Under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Provisions of the Federal Credit Reform Act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164300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unamortized credit reform subsidy for preferred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stock accounted for under the provisions of the Federal Credit Reform Act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1990. The Department of the Treasury records the initial amount when 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purchases the equity. Although the normal balance in this account is a credit,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 is acceptable in certain instances for this account to have a debit balance.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Common Stock Accounted for Under the Provisions of the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Reform Act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164400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disbursed for common stock that represents equity ownership in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corporation and is accounted for under the provisions of the Federal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Reform Act of 1990. The Department of the Treasury records the initial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 when it purchases the equity. If common stock is received as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result of the conversion of another financial instrument, for example stock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warrant, the amount of the initial disbursement less any repayments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converted instrument should be transferred to this account. This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Subsidy - Common Stock Accounted for Under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Provisions of the Federal Credit Reform Act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164500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unamortized credit reform subsidy for common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stocks accounted for under the provisions of the Federal Credit Reform Act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1990. The Department of the Treasury records the initial amount when 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purchases the equity. Although the normal balance in this account is a credit,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 is acceptable in certain instances for this account to have a debit balance.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204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Discount on Securities Account for Under the Provisions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Credit Reform Act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164600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full discount amount on Troubled Assets Relief Program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accounted for under the provisions of the Federal Credit Reform Act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1990.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Premium on Securities Accounted for Under the Provisions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Credit Reform Act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164700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full premium amount on Troubled Assets Relief Program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accounted for under the provisions of the Federal Credit Reform Act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1990.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Preferred Stock in Federal Government Sponsored Enterprise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shares of Government Sponsored Enterprise (GSE) non-voting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variable liquidation senior preferred stock. The initial amount is recorded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when the Department of the Treasury makes a liquidity payment to a GSE.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Market Adjustment - Senior Preferred Stock in Federal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Sponsored Enterprise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165100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unrealized gain or loss on the value of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Sponsored Enterprise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non-voting variable liquidation senior preferred stock due to adjustments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market value. Although the normal balance for this account is debit,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in certain instances for this account to have a credit balance.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Common Stock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arrants in Federal Government Sponsored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Enterprise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165200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shares of Government Sponsored Enterprise (GSE) common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stock warrants. The initial amount is recorded when the Department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 makes a liquidity payment to a GSE.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211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Market Adjustment - Common Stock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arrants in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Sponsored Enterprise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165300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unrealized gain or loss on Government Sponsored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Enterprise common stock warrants due to adjustments for market value.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debit,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credit balance. This account does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Foreign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par value of securities issued by foreign entities. This account does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This USSGL account is to be used only by the Department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Discount on Foreign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167100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full discount on securities issued by foreign entities. This account does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close at yearend. This USSGL account is to be used only by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Premium on Foreign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167200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full premium on securities issued by foreign entities held. This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This USSGL account is to be used only by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Foreign Exchange Rate Revalue Adjustments -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167900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adjustment for long-term bonds and other foreign currency denominated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assets using a foreign exchange rate to revalue the securities at a given date.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debit,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credit balance. This account does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close at yearend. This USSGL account is to be used only by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169000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other investments owned by a Federal agency. This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Land and Land Rights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171100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identifiable cost of land and land rights of unlimited duration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acquired for or in connection with general property, plant, and equipment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used in general operations and permanent improvements. Stewardship land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(national park or forest and land in public domain), materials beneath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above the surface, and Outer Continental Shelf resources are excluded.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Improvements to Land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171200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of nonpermanent, depreciable improvements to land used in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operations. Also includes similar costs to land subject to stewardship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reporting, as well as land rights of limited duration that are associated with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operations.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Accumulated Depreciation on Improvements to Land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171900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accumulated depreciation charged to expense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improvements to land.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Construction-in-Progress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172000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direct labor, direct material, and overhead incurred in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construction of general property, plant, and equipment (except information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technology software) for which the Federal agency will be accountable.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Upon completion, these costs will be transferred to the proper capital asset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as the acquisition cost of the item.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Buildings, Improvements, and Renovations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173000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of U.S. Federal Government-owned buildings acquired for and used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 providing general U.S. Federal Government services or goods. Includes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of renovation, improvement, restoration, or reconstruction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multiuse heritage assets when those costs are directly tied to the conduct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Federal Government operations.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Accumulated Depreciation on Buildings, Improvements,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Renovations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173900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accumulated depreciation charged to expense for buildings,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improvements, and renovations.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Structures and Facilities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174000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appraised value of U.S. Federal Government-owned structures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facilities other than buildings purchased by general and trust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and under Federal agency control.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Accumulated Depreciation on Other Structures and Facilities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174900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accumulated depreciation charged to expense for structures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facilities.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Equipment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175000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capitalized cost of tangible equipment items of a durable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nature used by the Federal agency in providing goods and services.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excludes computer software.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Accumulated Depreciation on Equipment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175900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accumulated depreciation charged to expense for equipment.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Assets Under Capital Lease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assets being leased under terms equivalent to an installment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purchase.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Accumulated Depreciation on Assets Under Capital Lease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181900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accumulated depreciation charged to expense for assets under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capital lease.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Leasehold Improvements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of improvements to leased land, buildings, structures, and facilities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occupied by the U.S. Federal Government as a lessee, as well as easements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right-of-way.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Accumulated Amortization on Leasehold Improvements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182900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accumulated amortization charged to expense for leasehold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improvements.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Internal-Use Software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capitalized cost of internal-use software including (1)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purchased off-the-shelf software, (2) contractor-developed software subject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amortization, and (3) internally developed software subject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amortization.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Internal-Use Software in Development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183200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full cost amount incurred during the software development stage of (1)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contractor-developed software, and (2) internally developed software, (as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defined in FASAB SFFAS No. 10, "Accounting for Internal Use Software").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Upon completion, these costs will be transferred to USSGL account 183000,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"Internal-Use Software."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Accumulated Amortization on Internal-Use Software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183900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amount of amortization charges to expense for internal-use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software. Internal-use software will be amortized in a systematic and rational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manner over the estimated useful life of the software. Software acquired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research and development with no alternative future use will be amortized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over the period of the project as opposed to the normal life-cycle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amortization.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Natural Resources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cost or appraised value of natural resources other than land.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 for Depletion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184900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reduction of an estimated available quantity of other natural resources.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General Property, Plant, and Equipment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general property, plant, and equipment not otherwise classified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above.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Accumulated Depreciation on Other General Property, Plant,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Equipment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189900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accumulated depreciation charged to expense for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property, plant, and equipment.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From Appropriations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192100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to be received from an appropriation to fund current or future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expenses for which the appropriation has already been authorized by law.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Note: The U.S. Department of the Treasury and the Office of Management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Budget must approve use of this account.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Contingent Receivable for Capital Transfers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192300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contingent capital transfer due from Federal entities to a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Receipt Account. This account offsets 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292300, "Contingent Liability for Capital Transfers."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Capital Transfers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192500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capital transfers due to a General Fund Receipt Account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entities.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Asset for Agency's Custodial and Non-Entity Liabilities -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of the U.S.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198000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total amount of non-entity custodial assets for collections, or amounts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 collected, by Federal agencies on behalf of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Government. This amount will be reduced, at yearend, by the amount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associated Fund Balance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Treasury that is transferred. These assets are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direct offset to the collecting entity's Custodial Liability (USSGL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298000) and Liability for Non-Entity Assets Not Reported on the Statement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Custodial Liability (USSGL account 298500). This account is for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of the U.S. Government use only. This account does not close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199000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assets not otherwise classified above. This account does not close at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Property, Plant, and Equipment Permanently Removed but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Yet Disposed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199500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net realizable value of general property, plant, and equipment that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permanently removed from service but not yet disposed and is reclassified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accordance with Federal Accounting Standards Advisory Board (FASAB),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Financial Accounting Technical Release No. 14, paragraphs 10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12.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- 29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Central Accounting Control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199900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is a control account to reconcile activity related to the Statement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Transactions and Accountability, Authority Transaction Module, and daily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transcript reporting. This account is for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use only.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Liability for Fund Balance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General Fund of the Treasury's liability for Fund Balance with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Government. This account corresponds to the Federal reporting entity's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Treasury (USSGL account 101000). This account is for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of the U.S. Government use only. This account does not close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Liability for Fund Balance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hile Awaiting a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arrant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209010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General Fund of the U.S. Government's Liability for Fund Balance with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 while awaiting a warrant. This account corresponds to the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Reporting entity's Fund Balance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Treasury While Awaiting a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arrant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(USSGL account 109000). The balance in this account will adjust to zero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when the U.S. Department of the Treasury's Bureau of Fiscal Service issues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warrant and must adjust to zero by yearend. This account is for the General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of the U.S. Government use only.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Accounts Payable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owed to another Federal agency, Federal entity, or non-Federal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entity for goods and other property ordered and received, and for services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rendered by other than employees.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Accounts Payable for Federal Government Sponsored Enterprise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211200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owed to a Government Sponsored Enterprise (GSE) for excess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the GSE's liabilities over its assets.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Disbursements in Transit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 voucher schedule payments transmitted to the regional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3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disbursing office for payment but not processed by the regional disbursing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office.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 Holdbacks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withheld from grantees or contractors pending completion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related contracts.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Accrued Interest Payable - Not Otherwise Classified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accrued and owed to others that is not otherwise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identified.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Accrued Interest Payable - Loans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214100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accrued and owed to others that is the result of loans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3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issued under general and special financing authority. This does not include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accrued interest payable on securities issued by the Bureau of the Fiscal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Service, Federal Financing Bank and agencies with authority to issue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securities, which should be reported in USSGL account 214200.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Accrued Interest Payable - Debt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214200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The amount of interest accrued and owed to agencies that is the result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3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 issued by the Bureau of the Fiscal Service, Federal Financing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Bank and agencies with authority to issue securities.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1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Payable for Transfers of Currently Invested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representing transfers payable from balances that are currently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invested. To accommodate cash management practices, funds will remain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until needed for disbursement. At such time, the receiving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entity will request a transfer of funds. The investing Federal entity will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disinvest and transfer necessary funds via an SF 1151: Nonexpenditure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 Authorization. The budget authority from the transfer is realized,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obligations may be incurred before the actual transfer of funds.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Expenditure Transfers Payable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215500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payable to a trust fund or a Federal fund (as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defined by the Office of Management and Budget) that occurs as a result of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nonexchange transaction.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Entitlement Benefits Due and Payable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216000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any unpaid entitlement benefits due to any qualifying entity,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State, local, or tribal government as authorized by law as of the reporting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date. This excludes loans, grants, or employee benefits. Entitlement benefits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 but are not limited to: Federal Old-Age and Survivor's Insurance,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Supplemental Security Income, Federal Disability Insurance,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Hospital Insurance (HI-Medicare, Part A), Federal Supplemental Medical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Insurance (SMI-Medicare, Part B), Medicaid, Temporary Assistance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Needy Families, U.S. Department of Agriculture Nutrition Assistance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Programs, unemployment to non-Federal employees, Black Lung Benefits,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Department of Veterans Affairs Pension, and Railroad Retirement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Pension Benefits, etc.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Subsidy Payable to the Financing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subsidy payable from a program account to a financing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for both undisbursed direct loans and undisbursed guaranteed loans.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 Guarantee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218000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expected present value amount of cash flows to and from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Government from loan guarantees. This account is the financing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for loan guarantee programs. Record all transactions that affect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subsidy for loan guarantees in this account. The initial transaction transfers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subsidy monies from the program fund to the financing fund. Although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normal balance for this account is credit, it is acceptable in certain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instances for this account to have a debit balance.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Liabilities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Related Budgetary Obligations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liabilities, not otherwise classified above, for which there is a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related budgetary obligation (USSGL account 49X1).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Employee Health Care Liability Incurred but Not Reported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claims or benefits that occurred during a particular time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period but that have not yet been reported or submitted to an insurer.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Special Drawing Right (SDR) Certificates Issued to Federal Reserve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9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Banks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219200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for monetization/demonetization of SDRs to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Reserve Bank in exchange for dollars.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This USSGL account is to be used only by the Department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 of Special Drawing Rights (SDRs)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219300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corresponding liability representing the value of the reserve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assets (that is, SDRs) allocated by the International Monetary Fund to meet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global needs to supplement existing reserve assets. SDRs derive their quality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 reserve assets from the undertakings of the members to accept them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exchange for "freely useable" currencies (the U.S. dollar, European euro,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Japanese yen, and British pound sterling).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This USSGL account is to be used only by the Department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Accrued Funded Payroll and Leave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liability for salaries, wages, and funded annual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leave and sick leave that have been earned but are unpaid. (Refer to FASAB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SFFAS No. 1, "Accounting for Selected Assets and Liabilities," paragraph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84.)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ithholdings Payable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221100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withheld from employees' salaries for taxes, employee benefit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contributions, wage garnishments, and other withholdings. This account does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Employer Contributions and Payroll Taxes Payable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221300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the employer portion of payroll taxes and benefit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contributions, such as retirement, including the Federal agency's contribution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the Thrift Savings Plan (Federal/Non-Federal Code attribute domain value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"N"), and health and life insurance for covered employees. This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Post Employment Benefits Due and Payable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221500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due to former or inactive employees (not retired) and/or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beneficiaries. Other post employment benefits can include salary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continuation, severance benefits, counseling, training, funded unemployment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liability for Federal employees, funded Federal Employees' Compensation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 liability, and the current portion of veterans' disability compensation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benefits. This is not an actuarial liability.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Pension Benefits Due and Payable to Beneficiaries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221600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pension benefits, excluding Railroad Retirement Benefits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Department of Veterans Affairs Pension, due from the administering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agencies to eligible Federal civilian employees, military employees,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their beneficiaries. This is not an actuarial liability. (Refer to FASAB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SFFAS No. 1, "Accounting for Selected Assets and Liabilities," paragraph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84.)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Benefit Premiums Payable to Carriers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221700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due from the administering Federal agencies to the benefit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carriers for providing health insurance employment benefits. (Refer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FASAB SFFAS No. 1 "Accounting for Selected Assets and Liabilities,"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paragraph 84.)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Life Insurance Benefits Due and Payable to Beneficiaries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221800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life insurance benefits due from the administering plans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eligible beneficiaries. This is not an actuarial liability. (Refer to FASAB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SFFAS No. 1, "Accounting for Selected Assets and Liabilities," paragraph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84.)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Unfunded Leave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by an employer Federal agency for unpaid leave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earned that an employee is entitled to upon separation and that will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funded by future years' budgetary resources.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Unfunded FECA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222500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Federal Employees' Compensation Act (FECA)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billed to Federal agencies by the Department of Labor for FECA payments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made on the Federal agencies' behalves. This liability will be funded by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future years' budgetary resources. This is not an actuarial liability.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Unfunded Employment Related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229000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unfunded employment related liabilities not otherwise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classified above that will be funded by future years' budgetary resources.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 the unfunded liability for unemployment for Federal employees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Liability for Advances and Prepayments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231000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payments received in advance of performance of activities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which revenue has not been earned.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Deferred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232000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revenue or income received but not yet earned not otherwise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classified as advances or prepayments. An example is deferred revenue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related to the pending sale of a forfeited asset.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Liability for Non-Fiduciary Deposit Funds and Undeposited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240000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offsetting undeposited collections and collections deposited in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nonfiduciary deposit funds awaiting disposition. This account does not close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Liability for Clearing Accounts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241000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that offsets collections deposited in clearing accounts awaiting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disposition or reclassification.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Principal Payable to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loan principal payable to the Bureau of the Fiscal Service.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Capitalized Loan Interest Payable - Non-Credit Reform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251100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accrued interest owed on a non-credit reform loan that has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been capitalized. Capitalized interest, like loan principal, is subject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interest charges until such time as the debt is paid or otherwise settled. Also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used to record the related payable resulting from the accretion of the original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issue discount for Black Lung Disability Trust Fund Obligations.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Principal Payable to the Federal Financing Bank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loan principal owed to the Federal Financing Bank.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 Issued by Federal Agencies Under General and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Financing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par value of U.S. securities issued under general and special financing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Discount on Securities Issued by Federal Agencies Under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Special Financing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253100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discount amount on U.S. securities issued under general and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financing authority.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Premium on Securities Issued by Federal Agencies Under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Special Financing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253200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premium amount on U.S. securities issued under general and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financing authority.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271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Amortization of Discount on Securities Issued by Federal Agencies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Under General and Special Financing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253300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amortization amount of discount on securities issued under general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special financing authority.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Amortization of Premium on Securities Issued by Federal Agencies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Under General and Special Financing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253400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amortization amount of premium on securities issued under general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special financing authority.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Participation Certificates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liability for a Federal agency's share of participation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certificates.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Debt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259000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 other forms of U.S. Federal Government obligations, secured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7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unsecured, not otherwise classified above.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Actuarial Pension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261000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by the administering Federal agencies for actuarial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7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present value of all future retirement benefits, based on projected salaries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total projected services less the actuarial present value of future normal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cost contributions that would be made for and by the employees under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plan. (Refer to FASAB SFFAS No. 5, "Accounting for Liabilities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Government," paragraph 71.)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Actuarial Health Insurance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262000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by the administering Federal agencies for actuarial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present value of all future health insurance benefits less the actuarial present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value of future normal cost contributions that would be made for and by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employees under the plan. (Refer to FASAB SFFAS No. 5, "Accounting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Liabilities of the Federal Government," paragraphs 79 and 88.)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Actuarial Life Insurance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263000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by administering Federal agencies for the expected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present value of future outflows to be paid to, or on behalf of, existing policy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holders, less expected present value of future net premiums to be collected.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(Refer to FASAB SFFAS No. 5, "Accounting for Liabilities of the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Government," paragraph 113.)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Actuarial FECA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265000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by employer Federal agencies for the actuarial present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value of future Federal Employees' Compensation Act benefits provided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employees or their beneficiaries as a result of work-related deaths,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disability, or occupational disease. (Refer to FASAB SFFAS No. 5,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"Accounting for Liabilities of the Federal Government," paragraphs 95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96.)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Actuarial Liabilities for Federal Insurance and Guarantee Programs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266000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by administering Federal agencies for estimated losses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on Federal insurance and guarantee program claims (except social insurance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loan guarantee programs).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Actuarial Liabilities for Treasury-Managed Benefit Programs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267000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by the Department of the Treasury for actuarial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liabilities of future benefit payments to be paid from programs such as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D.C. Federal Pension Fund and the D.C. Judicial Retirement Fund.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- 39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Actuarial Liabilities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269000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by administering Federal agencies for actuarial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liability of future benefit payments that is not otherwise classified above.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 other post employment benefit actuarial liability here; for example,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actuarial liability for the Department of Veterans Affairs burial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compensation.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 Liens Outstanding on Acquired Collateral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liens approved and accepted as being claims against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acquired through loan defaults.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Contingent Liabilities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that is recognized as a result of a past event where a future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outflow or other sacrifice of resource is probable and measurable. Record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contingent liability related to environmental cleanup cost in 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299500, "Estimated Cleanup Cost Liability."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Contingent Liabilities - Federal Government Sponsored Enterprise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292200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liquidity accruals and/or markup of liquidity preference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accrued in a prior year for Government Sponsored Enterprise. It is probable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the amount will result in a measurable future outflow or other sacrifice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resources.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Contingent Liability for Capital Transfers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292300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recognized as a result of past events where a capital transfer to a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Receipt Account is probable and measurable.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offsets USSGL account 192300, "Contingent Receivable for Capital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Transfers."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Capital Lease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present value of liabilities for assets acquired under a lease agreement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meets the test for capitalizing the assets.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Accounts Payable From Canceled Appropriations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296000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reinstated valid accounts payable that were canceled.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Liability for Capital Transfers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to be transferred to a General Fund Receipt Account.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includes excess amounts in liquidating funds.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Custodial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298000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custodial revenue, as defined by FASAB SFFAS No. 7, yet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 transferred to another entity. For amounts collected or to be collected 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behalf of the General Fund of the U.S. Government, use Federal/Non-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Code attribute domain value "G" and Transaction Partner Agency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Identifier attribute domain value "099." For all other amounts, use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appropriate attribute domain value. This USSGL account is included on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crosswalk for the Statement of Custodial Activity or on a custodial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footnote.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86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Liability for Non-Entity Assets Not Reported on the Statement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Custodial Activity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298500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non-entity assets held in a General Fund Receipt Account or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Department of the Treasury account symbol for transfer to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entities. This account excludes amounts defined as custodial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FASAB SFFAS No. 7. For amounts collected or to be collected on behalf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General Fund of the U.S. Government that are not on the Statement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Custodial Activity or on a custodial footnote, use Federal/Non-Federal Code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attribute domain value "G" and Transaction Partner Agency Identifier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attribute domain value "099." This USSGL account is included on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crosswalk for the Balance Sheet, but it is not included on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crosswalk for the Statement of Custodial Activity nor on a custodial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footnote.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Liabilities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ithout Related Budgetary Obligations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liabilities not otherwise classified, for which there is not a related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budgetary obligation.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Liabilities - Reductions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liabilities of reductions where there is not a related budgetary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obligation. Use while awaiting a warrant to be issued for a reduction (i.e.,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rescission, across-the-board reduction, and sequestration). The warrant must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 issued by yearend.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Estimated Cleanup Cost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299500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liability for projected future cleanup costs (not yet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due and payable) associated with removing, containing, and/or disposing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(1) hazardous waste from property, or (2) material and/or property consisting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hazardous waste at permanent or temporary closure or shutdown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associated property, plant, and equipment.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Unexpended Appropriations - Cumulative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310000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unexpended appropriations after fiscal yearend closing.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in this account remains the same during the fiscal year. Activity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increase or decrease unexpended appropriations is reflected in other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accounts in the 310000 series. At yearend, the nominal USSGL accounts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310000 series are closed to this USSGL account, including special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trust funds that receive appropriations from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Government. During the fiscal year, the net of debit and credit balances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310000 series accounts reflects the total remaining balance of unused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appropriations. Special and trust funds that receive appropriations from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of the U.S. Government are to record this account.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Unexpended Appropriations - Appropriations Received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310100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new appropriations received during the fiscal year.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trust funds do not use this USSGL account to record appropriations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dedicated collections. However, special and trust funds that receive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from the General Fund of the U.S. Government are to use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Unexpended Appropriations - Transfers-In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310200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unexpended appropriations, from current or prior years,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in during the fiscal year. Special and trust funds that receive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from the General Fund of the U.S. Government are to use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for transfers of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Unexpended Appropriations - Transfers-Out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310300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unexpended appropriations, from current or prior years,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out during the fiscal year. Special and trust funds that receive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from the General Fund of the U.S. Government are to use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for transfers of unexpended appropriations.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86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Unexpended Appropriations - Prior-Period Adjustments Due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Corrections of Errors - Years Preceding the Prior-Year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310500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net increase or decrease to unexpended appropriations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errors in years preceding the prior-year's financial statements that resulted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mathematical mistakes, mistakes in the application of accounting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principles, or oversight or misuse of facts that existed at the time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financial statements were prepared. Use only when comparative financial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statements are being presented. Although the normal balance for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debit, it is acceptable in certain instances for this account to have a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Unexpended Appropriations - Adjustments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310600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adjustments during the fiscal year to unexpended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from current or prior years. Examples of adjustments include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rescissions, and cancellations of expired appropriations. Although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normal balance for this account is debit, it is acceptable in certain instances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Unexpended Appropriations - Used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310700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reduction during the fiscal year to unexpended appropriations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current or prior years that is paired with USSGL account 570000,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"Expended Appropriations," when goods and services are received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benefits provided. Special and trust funds that receive appropriations from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General Fund of the U.S. Government are to use this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86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Unexpended Appropriations - Prior-Period Adjustments Due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Corrections of Errors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310800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net increase or decrease to unexpended appropriations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errors in prior-period financial statements that resulted from mathematical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mistakes, mistakes in the application of accounting principles, or oversight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misuse of facts that existed at the time the financial statements were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prepared. Use USSGL account 310500, Unexpended Appropriations - Prior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Period Adjustments Due to Corrections of Errors - Years Preceding the Prior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 for the amount of net increase or decrease to unexpended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due to errors occurring in years preceding the prior year's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financial statements. Although the normal balance for this account is debit, 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acceptable in certain instances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Unexpended Appropriations - Prior-Period Adjustments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Changes in Accounting Principles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310900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net increase or decrease to unexpended appropriations from a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 period due to a change from one generally accepted accounting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principle to another one that can be justified as preferable or the adoption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new FASAB standard. Although the normal balance for this account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debit, it is acceptable in certain instances for this account to have a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Outstanding - Cumulative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320000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cumulative amount of appropriation outstanding for warrants issued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for appropriations. The balance in this account remains the same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during the fiscal year. Activity to increase or decrease appropriations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outstanding is reflected in other USSGL accounts in the 320000 series which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will close into this USSGL account at yearend. This account is for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of the U.S. Government use only. This account does not close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Outstanding -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arrants Issued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320100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appropriations outstanding for warrants issued to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agencies during the fiscal year by the General Fund of the U.S. Government.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Warrants issued to special or trust funds, other than dedicated and earmarked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receipts, are included in this account. This account corresponds to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reporting entity's Unexpended Appropriations- Appropriations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Received (USSGL account 310100). This account is for the General Fund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U.S. 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Outstanding - Transfers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320110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unexpended appropriations, from current or prior years,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during the fiscal year. Although the normal balance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debit, it is acceptable in certain instances for this account to have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Credit balance. This account is for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Outstanding - Adjustments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320600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adjustments during the fiscal year to appropriations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outstanding from current or prior years. Examples of adjustments include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rescissions and cancellation of expired appropriations. Although the normal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for this account is a credit, it is acceptable in certain instances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to have a debit balance. This account corresponds to the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reporting entity's Unexpended Appropriations- Adjustments (USSGL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310600). This account is for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Outstanding - Used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320700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reduction during the fiscal year to appropriations outstanding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current or prior years. This account corresponds to the agencies'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account 310700, "Unexpended Appropriations - Used".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for the General Fund of the U.S. 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Cumulative Results of Operations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331000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net difference since the inception of the activity between (1)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expenses and losses, and (2) financing sources including appropriations,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revenues, and gains. Although the normal balance for this account is credit,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 is acceptable in certain instances for this account to have a debit balance.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Fiduciary Net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340000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value of beneficiaries' equity. Fiduciary activities generally do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crosswalk to the Federal entity's financial statements, but they should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included in the Federal entity's notes to the financial statements, as required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by FASAB SFFAS No. 31, "Accounting for Fiduciary Activities."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Contributions to Fiduciary Net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341000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Contributions increase fiduciary net assets. Contributions include cash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collected from and on behalf of beneficiaries and directly increase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beneficiary's equity. Fiduciary activities generally do not crosswalk to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entity's financial statements, but they should be included in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entity's notes to the financial statements, as required by FASAB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SFFAS No. 31, "Accounting for Fiduciary Activities."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ithdrawals or Distributions of Fiduciary Net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342000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Disbursements to and on behalf of beneficiaries decrease fiduciary net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assets. Disbursements are equity distributions to or on behalf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beneficiaries. Fiduciary activities generally do not crosswalk to the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entity's financial statements, but they should be included in the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entity's notes to the financial statements, as required by FASAB SFFAS No.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31, "Accounting for Fiduciary Activities."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Estimated Indefinite Contract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403200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estimated amount of indefinite contract authority during the fiscal 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permits a Federal agency to incur obligations in advance of liquidating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Adjustments to Contract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403400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Estimated amounts of reductions or increases during the fiscal year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 authority. This also includes the estimated liquidation of contract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from offsetting collections. Although the normal balance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credit, it is acceptable in certain instances for this account to have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Estimated Indefinite Borrowing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404200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estimated indefinite borrowing authority required to finance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estimated obligations during the current year. The balance in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will be adjusted to zero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Reductions to Borrowing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404400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Estimated amounts of reductions during the fiscal year to borrowing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Transfers to the General Fund of the U.S. Government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Current-Year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404700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amounts to be transferred from current-year resources to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of the U.S. Government during the fiscal year via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nonexpenditure transfers.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Transfers to the General Fund of the U.S. Government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404800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amounts to be transferred from prior-year balances to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of the U.S. Government during the fiscal year via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nonexpenditure transfers.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84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Reductions to Appropriations by Offsetting Collections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Receipts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 amount equal to the anticipated offsetting collections or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receipts used to reduce the appropriation derived from the General Fund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U.S. Government while waiting for the appropriation warrant to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adjusted. The balance in this account will be adjusted to zero at year 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Collections From Non-Federal 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406000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non-Federal entity collections, excluding reimbursables,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expected in the current fiscal year.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Collections From Federal 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Federal agency collections, excluding reimbursables,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expected in the current fiscal year.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From a Specific Treasury-Managed Trust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TAFS - Receivable - Transferred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408100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USSGL account 412600, "Amounts Appropriated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Specific Invested TAFS - Receivable," transferred from one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to another. Although the normal balance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credit, it is acceptable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Allocations of Realized Authority - To Be Transferred From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Balances - Transferred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408200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USSGL account 416600, "Allocations of Realized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 To Be Transferred From Invested Balances," transferred from one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to another. Although the normal balance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credit, it is acceptable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- 49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- Current-Year Authority - Receivable - Transferred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408300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USSGL account 417100, "Nonallocation Transfers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Balances - Receivable," transferred from one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to another. Although the normal balance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credit, it is acceptable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Debt Liquidation Appropriations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appropriated to liquidate debt as specified in the appropriation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language.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Liquidation of Deficiency - Appropriations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appropriated to liquidate a prior-year deficiency.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Appropriated Receipts Derived From Unavailable Trust or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Receipts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receipts appropriated from an "unavailable" trust or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receipt account to a corresponding trust or special fund expenditure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account. (Amounts deposited into trust or special fund receipt accounts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designated by the Department of the Treasury as "unavailable" are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appropriated via Treasury warrant, upon legislative action, to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corresponding expenditure account.) This budgetary resource account does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correspond with proprietary USSGL account 310100, "Unexpended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- Appropriations Received."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Appropriated Receipts Derived From Available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Receipts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receipts appropriated from an "available" trust or special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receipt account to a corresponding trust or special fund expenditure account.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(Amounts designated by the Department of the Treasury as "available" are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immediately transferred without further action.) This budgetary resource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correspond with proprietary USSGL account 310100,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"Unexpended Appropriations - Appropriations Received."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 Subsidy Appropriation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appropriated by law for loan subsidies 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direct loan and loan guarantee programs.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Debt Forgiveness Appropriation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that Congress provides equivalent to an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inferred appropriation to retire debt as specified in a public law.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excludes debt subject to credit reform.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Debt Forgiveness - Cancellation of Debt Adjustment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411601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adjustment to budgetary resources where Congress provides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legal authority to cancel outstanding debt but no appropriation.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 Administrative Expense Appropriation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new budget authority appropriated by law for administrative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expenses in direct loan and loan guarantee programs.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Reestimated Loan Subsidy Appropriation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appropriated for direct loan and loan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 subsidies based upon reestimates as specified in the Federal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Reform Act of 1990.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Appropriations Realized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appropriated as specified in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language for all other appropriations not otherwise classified.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Appropriations Realized - International Monetary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411990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appropriated for International Monetary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as specified in the appropriation language. This USSGL can only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used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85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Appropriations Realized - International Monetary Fund -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Reserve Tranche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411991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appropriated for International Monetary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as specified in the appropriation language for the increase in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reserve tranche position. This USSGL account can only be used by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Appropriations Realized - International Monetary Fund - Letter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411992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appropriated for International Monetary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as specified in the appropriation language for the increase in the letter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credit. This USSGL account can only be used by the Department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Appropriations Realized - International Monetary Fund - New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Arrangements to Borrow (NAB)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411993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appropriated for International Monetary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as specified in the appropriation language for the increase in the New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Arrangements to Borrow. This USSGL account can only be used by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Appropriations Realized - International Monetary Fund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Exchange Rate Changes (NAB)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411994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appropriated for International Monetary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due to an increase in the exchange rate in the New Arrangements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Borrow. This USSGL account can only be used by the Department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Indefinite Appropriations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current estimate of anticipated indefinite amounts to become available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under either a standing provision of law or a new appropriation that provides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budget 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93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From Specific Invested TAFS Reclassified -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- Cancellation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412100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authority reclassified from USSGL account 412600,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"Amounts Appropriated From Specific Invested TAFS - Receivable,"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because of a cancellation. Since this is a reclassification of a receivable,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there is no impact on fund balance. Use this account only in a specific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agency expenditure account where the receivable is from an invested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expenditure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Adjusted for Interest on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412200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receivable for interest on the Bureau of the Fiscal Service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 to be paid in the future. Only the Bureau of the Fiscal Service may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use this account. This account does not close at yearend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From Specific Invested TAFS Reclassified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- Temporary Reduction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412300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authority reclassified from USSGL account 412600,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"Amounts Appropriated From Specific Invested TAFS - Receivable,"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because of a temporary reduction. Since this is a reclassification of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receivable, there is no impact on fund balance. Use this account only in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specific Federal agency expenditure account where the receivable is from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expenditure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From Specific Invested TAFS Reclassified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Payable - Temporary Reduction/Cancellation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412400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authority reclassified from USSGL account 412700,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"Amounts Appropriated From Specific Invested TAFS - Payable," because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a temporary reduction or cancellation. Since this is a reclassification of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payable, there is no impact on fund balance. Use this account only in an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expenditure account where the payable is to a specific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agency expenditure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 Modification Adjustment Transfer Appropriation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412500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appropriated to a financing account from a permanent indefinite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to cover the cost of a modification adjustment transfer.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Modification costs are calculated using a current discount rate at which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cohort pays or earns interest.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hen the cost of a modification is less when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calculated at the current discount rate than at the discount rate at which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cohort pays or earns interest, a modification adjustment transfer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is required.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From Specific Invested TAFS - Receivable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412600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in an appropriation or authorization act from an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Treasury Appropriation Fund Symbol (TAFS) to a specific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agency account. The amounts appropriated to the Federal agency will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accomplished via nonexpenditure transfer; however, the amounts are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reflected in the Budget of the United States Government: Appendix as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rather than as a transfer. For cash management purposes,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remain invested until needed for disbursement; therefore, a receivable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required to reflect the total budget authority. This account does not close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From Specific Invested TAFS - Payable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412700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in an appropriation or authorization act from an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Treasury Appropriation Fund Symbol (TAFS) to a specific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expenditure account. The amounts appropriated to the Federal agency will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accomplished via nonexpenditure transfer; however, the amounts are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reflected in the Budget of the United States Government: Appendix as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rather than as a transfer. For cash management purposes,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remain invested until needed for disbursement; therefore, a payable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required to reflect the total budget authority.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From Specific Invested TAFS - Transfers-In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412800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in an appropriation or authorization act from a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agency Treasury Appropriation Fund Symbol (TAFS) to a specific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agency expenditure account and transferred in via nonexpenditure transfer.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However, the amounts are reflected in the Budget of the United States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Government: Appendix as an appropriation rather than a transfer. Exceptions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use of this account, in the absence of investment authority, include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transfers-in of special fund user fees to a Nuclear Regulatory Commission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Internal Revenue Service general fund expenditure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From Specific Invested TAFS - Transfers-Out 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412900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appropriated in an appropriation or authorization act from an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Treasury Appropriation Fund Symbol (TAFS) to a specific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agency expenditure account, and then transferred out via nonexpenditure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transfer. However, the amounts are reflected in the Budget of the United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States Government: Appendix as an appropriation rather than a transfer.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Exceptions for use of this account, in the absence of investment authority,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 the transfers-out of special fund user fees to a Nuclear Regulatory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Commission or Internal Revenue Service general fund expenditure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to Liquidate Contract Authority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ithdrawn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the excess portion of an appropriation to liquidate obligations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incurred against contract authority that is no longer required.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Current-Year Contract Authority Realized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413100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new authority to incur obligations in advance of a separate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of liquidating cash or collections.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Substitution of Contract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413200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spending authority from offsetting collections represented by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unfilled customer orders or accounts receivable used to replace obligated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 authority as a budgetary resource. Note: This account can only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used by the Department of Defense.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Decreases to Indefinite Contract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413300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necessary to reconcile contract authority to obligations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 Appropriation Fund Symbols that are funded with indefinite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 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 Authority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ithdrawn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413400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unfunded indefinite contract authority withdrawn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recoveries of prior-year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 Authority Liquidated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413500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funds received during the fiscal year from appropriations,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nonexpenditure transfers, or offsetting collections that liquidate contract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 Authority To Be Liquidated by Trust Funds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413600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appropriation of trust fund receipts from one trust fund to liquidate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 authority in another trust fund, where the nonexpenditure transfer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has not yet been accomplished. For cash management purposes,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remain invested until needed for disbursement.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of Contract Authority - Allocation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413700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contract authority transferred between parent and allocation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(child) Treasury Appropriation Fund Symbols based upon an approved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letter. This occurs before the actual transfer of funds, which is to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accomplished as a nonexpenditure allocation transfer. Although the normal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for this account is debit, it is acceptable for this account to have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balance.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to Liquidate Contract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413800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liquidating appropriations received during the fiscal year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contract authority as specified in the appropriation language.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 Authority Carried Forward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413900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contract authority carried forward into the next fiscal year.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Substitution of Borrowing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borrowing authority replaced by appropriations or offsetting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collections that were initially used to liquidate obligations incurred against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to borrow.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Current-Year Borrowing Authority Realized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414100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authorized amount of new authority to expend monies borrowed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Bureau of the Fiscal Service or other investors. Report authority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borrowed for such obligations even though the Federal agency ultimately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will use subsequent appropriations or offsetting collections to liquidate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Repayment of Borrowing Authority Converted to Cash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414200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transferred to the General Fund of the U.S. Government by a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nonexpenditure transfer for unused or excess borrowing amounts to repay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debt. The borrowing authority has been exercised but has not been used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liquidate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Current-Year Decreases to Indefinite Borrowing Authority Realized 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414300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necessary to reconcile current-year borrowing authority realized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obligations for Treasury Appropriation Fund Symbols that are funded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with indefinite borrowing 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Borrowing Authority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ithdrawn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414400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indefinite borrowing authority withdrawn due to recoveries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prior- year obligations where the authority to borrow was not borrowed.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Borrowing Authority Converted to Cash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414500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nonexpenditure transfers during the fiscal year that reduces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borrowing authority.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Repayments of Debt, Current-Year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414600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actually transferred by nonexpenditure transfer during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 from current-year resources to repay debt. This also includes amounts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actually transferred by nonexpenditure transfer during the fiscal year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repay debt forgiven. This excludes amounts related to actual repayments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borrowing authority converted to cash.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Repayments of Debt, Prior-Year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414700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actually transferred by nonexpenditure transfer during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 from prior-year balances to repay debt. This excludes amounts related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actual repayments of borrowing authority converted to cash.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Resources Realized From Borrowing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414800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drawn during the fiscal year to fund borrowing authority at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time of disbursement.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Borrowing Authority Carried Forward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414900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borrowing authority carried forward into the next fiscal 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definite borrowing authority. For indefinite borrowing authority, this will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 the amount that is supported by unpaid obligations (undelivered orders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expended authority).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Reappropriations - Transfers-In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new budget authority transferred in based on a law that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extends the availability of unobligated balances of budget authority that have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expired, as a result of legislation enacted subsequent to the law that provided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budget authority. This transaction is accomplished via an SF 1151: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Nonexpenditure Transfer Authorization.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79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Capital Transfers to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Government, Current-Year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415100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actually transferred by nonexpenditure transfer during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 of current-year resources to capital transfer miscellaneous receipt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accounts, such as Treasury Appropriation Fund Symbols series 161000,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"Earnings of Government-Owned Enterprises," and 281000, "Repayments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Capital Investment, Government-Owned Enterprises."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Capital Transfers to the General Fund of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Government, Prior-Year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415200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actually transferred by nonexpenditure transfer during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 of prior- year unobligated balances to capital transfer miscellaneous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receipt accounts, such as Treasury Appropriation Fund Symbols series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161000, "Earnings of Government-Owned Enterprises," and 281000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"Repayments of Capital Investment, Government-Owned Enterprises."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of Contract Authority - Non-Allocation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415300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contract authority transferred between two non-allocation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 Appropriation Fund Symbols. This occurs before the actual transfer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funds, which will later be accomplished as a non-expenditure non-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 transfer. Only the Department of Transportation may use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account. Although the normal balance for this account is debit, it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for this account to have a credit balance. This account is reduced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 yearend by the amount of appropriations received to liquidate contract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non-allocation transferred.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to Liquidate Contract Authority - Non-Allocation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415400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liquidating appropriations received during the fiscal year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contract authority transferred from one non-allocation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to another. The transfer is accomplished via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SF 1151: Nonexpenditure Transfer Authorization. Only the Department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Transportation may use this account. Although the normal balance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debit, it is 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- 59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239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to Liquidate Contract Authority - Allocation -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415500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liquidating appropriations received during the fiscal year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contract authority transferred from the parent Treasury Appropriation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Symbol (TAFS) to its Allocation TAFS. The transfer is accomplished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via SF 1151: Nonexpenditure Transfer Authorization. Only the Department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Transportation and agencies that receive allocation transfers from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Transportation may use this account. Although the normal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for this account is debit, it is acceptable for this account to have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Made Available From Receipt or Appropriation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Previously Precluded From Obligation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415700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that becomes available for obligation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balances of receipts or appropriations previously precluded from obligation.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occurs when current-year receipts or appropriations do not cover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current-year obligations or when certain legal requirements are met.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in this account closes into USSGL account 439700, "Receipts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Temporarily Precluded From Obligation."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Made Available From Offsetting Collection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Previously Precluded From Obligation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415800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 authority that becomes available for obligation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balances of offsetting collections previously precluded from obligation.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occurs when current-year offsetting collections do not cover current-year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obligations or when certain legal requirements are met. The balance in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closes into USSGL account 439800, "Offsetting Collections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Temporarily Precluded From Obligation."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Repayment of Repayable Advances - Current-Year Authority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415900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actually transferred by nonexpenditure transfer during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 to Advances to the Unemployment Trust Fund and Other Funds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repayment of repayable advances. This transaction is accomplished via 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Nonexpenditure Transfer. This USSGL account is to be used by only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Labor and Department of Health and Human Services. Use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only with Office of Management and Budget approval.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Repayment of Repayable Advances - Prior-Year Balances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415901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actually transferred by nonexpenditure transfer during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 to Advances to the Unemployment Trust Fund and Other Funds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repayment of repayable advances of prior year balances. This transaction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accomplished via a Nonexpenditure Transfer. This USSGL account is to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used by only the Department of Labor and Department of Health and Human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Services. Use only with Office of Management and Budget approval.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is the result of recoveries of prior year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Transfers - Current-Year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416000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net amount of anticipated nonexpenditure transfers during the fiscal 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current-year unobligated authority to or from appropriations and funds.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debit,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Allocations of Authority - Anticipated From Invested Balances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416500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new budget authority anticipated by a receiving allocation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 Appropriation Fund Symbol (TAFS), based on an apportionment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request by the receiving TAFS, to be distributed from the parent TAFS via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nonexpenditure transfer, during the fiscal year. Use this USSGL account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conjunction with USSGL accounts 416600, "Allocations of Realized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- To Be Transferred From Invested Balances," and/or 416700,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"Allocations of Realized Authority - Transferred From Invested Balances."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92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Allocations of Realized Authority - To Be Transferred From Invested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416600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undistributed funds to be allocated between two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Symbols (TAFS) where the parent TAFS maintains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balances. The parent TAFS would record a normal credit to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account, and the receiving TAFS would record a normal debit to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account. For cash management purposes, the funds remain invested until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needed for disbursement. This USSGL account is to be recorded mainly by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trust funds and special funds, which typically have investment authority.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(This occurs before the request for an SF 1511: Nonexpenditure Transfer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Authorization and is only permissible under specific circumstances.) 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debit, it is acceptable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to have a credit balance.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Allocations of Realized Authority - Transferred From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416700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net amount of realized authority and accomplished nonexpenditure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during the fiscal year of current-year or prior-year obligated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authority. Use this USSGL allocation account when the parent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has investment authority; most commonly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associated with trust and special funds. Although the normal balance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debit, it is 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Allocations of Realized Authority Reclassified - Authority To Be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9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From Invested Balances - Temporary Reduction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416800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authority reclassified from USSGL account 416600,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"Allocations of Realized Authority - To Be Transferred From Invested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Balances," because of a temporary reduction. The amount is equal to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 of the temporary reduction. Since this is a reclassification of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 that is either receivable or payable there is no impact on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Although the normal balance for this account is debit,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- Current-Year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realized nonexpenditure transfers between two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Symbols during the fiscal year of current-year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unobligated authority. This amount excludes transfers of amounts from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balances. Although the normal balance for this account is debit,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Non-Allocation Transfers of Invested Balances - Receivable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417100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to be transferred in of unrealized non-expenditure transfers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balances, excluding allocation transfers, between two trust funds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between two Federal funds (as defined by the Office of Management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Budget), when investment authority is involved. For cash management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purposes, the funds remain invested until needed for disbursement. (This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occurs before the request for an SF 1151: Nonexpenditure Transfer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Authorization, and is only permissible under specific circumstances.)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debit,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credit balance. This account does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Non-Allocation Transfers of Invested Balances - Payable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417200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to be transferred out of unrealized non-expenditure transfers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balances, excluding allocation transfers, between two trust funds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between two Federal funds (as defined by Office of Management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Budget), when investment authority is involved. For cash management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purposes, the funds remain invested until needed for disbursement. (This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occurs before the request for an SF 1151: Nonexpenditure Transfer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Authorization, and is only permissible under specific circumstances.) 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credit,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debit balance. This account does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Non-Allocation Transfers of Invested Balances - Transferred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417300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non-expenditure transfers of invested balances accomplished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3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via an SF 1151: Nonexpenditure Transfer Authorization, that reduce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previously established USSGL accounts 417100, "Non-Allocation Transfers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Invested Balances - Receivable" or 417200, "Non-Allocation Transfers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Balances - Payable." Although the normal balance for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debit, it is 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 Transfers of Current-Year Authority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417500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new budget authority transferred between a parent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3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(TAFS) and a receiving TAFS via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accomplished nonexpenditure transfer, during the fiscal year, when no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 authority is involved. This USSGL account is to be recorded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mainly by general funds and revolving funds, which typically do not have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 authority. Although the normal balance for this account is debit,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 is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 Transfers of Current-Year Authority for Non-Invested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Accounts - International Monetary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417590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new budget authority transferred between a parent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(TAFS) and a receiving TAFS via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accomplished nonexpenditure transfer, during the fiscal year, when no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 authority is involved. This USSGL account is to be recorded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International Monetary Fund. Although the normal balance for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debit, it is acceptable for this account to have a credit balance.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can only be used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 Transfers of Prior-Year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417600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unobligated prior-year balances transferred between a parent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 Appropriation Fund Symbol (TAFS) and a receiving TAFS via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accomplished nonexpenditure transfer. Although the normal balance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debit, it is 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92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Allocation Transfers of Prior-Year Balances - International Monetary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417690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unobligated prior-year balances transferred between a parent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 Appropriation Fund Symbol (TAFS) and a receiving TAFS via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accomplished nonexpenditure transfer. This USSGL account is to be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recorded for International Monetary Fund. Although the normal balance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debit, it is acceptable for this account to have a credit balance.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USSGL can only be used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Transfers - Prior-Year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418000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net amount of anticipated nonexpenditure transfers of prior-year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unobligated balances to or from appropriations and funds. Although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normal balance for this account is debit, it is acceptable in certain instances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Balance Transfers - Unobligated Balances - Legislative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Change of Purpose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418300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anticipated nonexpenditure transfers of prior-year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unobligated balances between two unexpired Treasury Appropriation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Symbols resulting from legislation that changed the purpose for which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balances are available for obligation. These anticipated transfers are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reflected as anticipated transfers of new budget authority on the SF 133: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Report on Budget Execution and Budgetary Resources. Although the normal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for this account is debit, it is acceptable in certain instances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- Prior-Year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net amount of realized nonexpenditure transfers during the fiscal year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prior-year unobligated balances to or from appropriations and funds.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debit, it is acceptable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92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Transfers - Extension of Availability Other Than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Reappropriations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realized nonexpenditure transfers during the fiscal year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 expired Treasury Appropriation Fund Symbol (TAFS) to an unexpired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TAFS as a result of authority to extend the period of availability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expired balances that does not meet the definition of a reappropriation.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transaction is accomplished via an SF 1151: Nonexpenditure Transfer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Authorization. Use only with Office of Management and Budget approval.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debit, it is acceptable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Transfers - Unexpired to 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419200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realized nonexpenditure transfers during the fiscal year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 unexpired Treasury Appropriation Fund Symbol (TAFS) to an expired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TAFS, for example to minimize the effect of foreign currency fluctuations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order to maintain the budgeted level of operations for such expired TAFS.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transaction is accomplished via an SF 1151: Nonexpenditure Transfer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Authorization. Although the normal balance for this account is debit,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Transfers - Unobligated Balances - Legislative Change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9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Purpose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419300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hanging="12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realized nonexpenditure transfers during the fiscal year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prior-year unobligated balances between two unexpired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Symbols resulting from legislation that changed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purpose for which the balances are available for obligation. These balance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are reflected as transfers of new budget authority on the SF 133: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Report on Budget Execution and Budgetary Resources and the Office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Management and Budget Program and Financing Schedule. Although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normal balance for this account is debit, it is acceptable for this account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 of Obligated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419500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resources with obligations transferred to or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and funds recorded via nonexpenditure transfer during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fiscal year. Although the normal balance for this account is debit,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Transfers-In - Expired to 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419600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realized nonexpenditure transfers-in during the fiscal year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unobligated balances to an expired Treasury Appropriation Fund Symbol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(TAFS) from another expired TAFS. Examples include when it is required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an expired recipient TAFS return unobligated authority back to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originating TAFS, which also is expired. This transaction is accomplished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via SF 1151: Nonexpenditure Transfer Authorization.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Transfers-Out - Expired to Expired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419700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realized nonexpenditure transfers-out during the fiscal year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unobligated balances from an expired Treasury Appropriation Fund Symbol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(TAFS) to another expired TAFS. Examples include when it is required that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 expired recipient TAFS return unobligated authority back to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originating TAFS, which also is expired. This transaction is accomplished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via SF 1151: Nonexpenditure Transfer Authorization.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 of Expired Expenditure Transfers -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419900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transfers during the fiscal year of unobligated 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receivable from an expired Treasury Appropriation Fund Symbol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(TAFS) to an unexpired TAFS. This transaction is not accomplished via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SF 1151: Nonexpenditure Transfer Authorization. Although the normal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for this account is debit, it is acceptable in certain instances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Total Actual Resources - Collected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420100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used at yearend closing to consolidate the total amount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resources collected from all sources.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Total Actual Resources - Collected - International Monetary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420190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used at yearend closing to consolidate the total amount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resources collected from all sources for the International Monetary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that does not crosswalk to the budgetary reports.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This USSGL can only be used by the Department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 to Total Resources - Disposition of Canceled Payables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420800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an adjustment to a canceled payable in a canceled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(for example, an adjustment is to pay for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canceled payable).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Reimbursements and Other Income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estimate of reimbursements expected to be earned during the current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fiscal year, subject to Office of Management and Budget apportionment,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authorized reimbursements, and/or other income for which current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fiscal year obligational authority is automatically established based 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customer orders received.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Liquidation of Deficiency - Offsetting 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421200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current-year spending authority from offsetting 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reclassified to liquidate a prior-year deficiency. This excludes reimbursable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unfilled customer order activity.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Expenditure Transfers from Trust Funds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421500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anticipated appropriation expenditure transfers from a trust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to a general fund during the fiscal year. In exceptional cases,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includes anticipated expenditure transfers to trust fund accounts, (for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example, where the recipient account is a Limitation on Administrative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Expenses trust fund) and anticipated expenditure transfers from a special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(for example where the paying account is the Treasury Forfeiture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Fund).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Unfilled Customer Orders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ithout Advance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422100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total amount of unearned reimbursable orders accepted without an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advance. This account represents the amount of goods and/or services to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furnished for other Federal Government agencies and for the public, if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permitted by law and by long-standing, generally accepted practice. It also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includes amounts for "jointly supported projects." At the time goods and/or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services are furnished, the amount becomes reimbursements earned.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addition, this account is used in the credit financing fund to record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subsidy that will be received when previously obligated loans are disbursed.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Unfilled Customer Orders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Advance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422200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total amount of unearned reimbursable orders accepted with an advance.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represents the amount of goods and/or services to be furnished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other Federal Government agencies or the public. It also includes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for "jointly supported projects." At the time goods and/or services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are furnished, the amount becomes reimbursements earned.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Expenditure Transfers From Trust Funds -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422500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expenditure transfers from a trust fund to a general fund,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authorized by law but not yet collected. In exceptional cases, this includes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expenditure transfers receivable in trust fund accounts (for example, where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recipient account is a Limitation on Administrative Expenses trust fund)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expenditure transfers receivable from a special fund (for example where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paying account is the Treasury Forfeiture Fund).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Unfilled Customer Orders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ithout Advance - Transferred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USSGL account 422100, "Unfilled Customer Orders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ithout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Advance," transferred from one Treasury Appropriation Fund Symbol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another. Although the normal balance for this account is debit,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- 69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Unfilled Customer Orders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Advance - Transferred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423100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USSGL account 422200, "Unfilled Customer Orders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Advance," transferred from one Treasury Appropriation Fund Symbol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another. Although the normal balance for this account is credit,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Trust Fund Expenditure Transfers - Receivable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423200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USSGL account 422500, "Appropriation Trust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Expenditure Transfers - Receivable," transferred from one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to another. Although the normal balance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debit, it is 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Reimbursements and Other Income Earned - Receivable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423300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USSGL account 425100, "Reimbursements and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Income Earned - Receivable," transferred from one Treasury Appropriation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Symbol to another. Although the normal balance for this account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debit, it is acceptable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Federal Receivables - Transferred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423400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USSGL account 428700, "Other Federal Receivables,"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from one Treasury Appropriation Fund Symbol to another.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debit, it is acceptable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Reduced by Offsetting Collections or Receipts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 amount equal to the actual offsetting collections or offsetting receipts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used to reduce the appropriation derived from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while waiting for the appropriation warrant to be adjusted.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in this account will be adjusted to zero at year 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Reimbursements and Other Income Earned -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425100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reimbursements and other income earned but not collected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date through the delivery of goods and performance of services.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year-end.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Reimbursements and Other Income Earned - Collected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425200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reimbursements and other income earned and collected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date through the provision of goods and performance of services.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Prior-Year Unfilled Customer Orders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Advance - Refunds Paid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425300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total amount of prior-year reimbursable orders accepted with an advance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subsequently returned to the ordering entity as obligations and outlays.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Expenditure Transfers from Trust Funds - Collected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425500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expenditure transfers collected by a general fund from a trust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during the fiscal year. In exceptional cases, this includes 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to trust fund accounts (for example, where the recipient account is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Limitation on Administrative Expenses trust fund) and expenditure transfers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a special fund (e.g. where the paying account is the Treasury Forfeiture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Fund).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Collections of Governmental-Type Fees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426000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fees collected during the fiscal year from non-Federal 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arising from the Federal Government's exercise of its sovereign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governmental powers.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Collections of Business-Type Fees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426100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fees collected during the fiscal year from non-Federal 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resulting from business-type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Collections of Loan Principal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426200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total amount of loan principal collected during the fiscal year from non-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sources.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Collections of Loan Interest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426300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total amount of loan interest collected during the fiscal year from non-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sources.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Collections of Rent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426400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total amount of rent collected during the fiscal year from non-Federal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sources.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Collections From Sale of Foreclosed Property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426500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collected during the fiscal year from the sale of foreclosed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property.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Actual Business-Type Collections From Non-Federal Sources 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426600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collected during the fiscal year from non-Federal sources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which a specific USSGL account does not exist. These collections result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business-type transactions.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Actual Governmental-Type Collections From Non-Federal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93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Sources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426700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3" w:hanging="12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collected during the fiscal year from non-Federal sources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which a specific USSGL account does not exist. These collections arise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U.S. Federal Government's exercise of its sovereign or governmental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powers.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149" w:after="0" w:line="276" w:lineRule="exact"/>
        <w:ind w:left="3200" w:right="1185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Collected From Foreign Securities and Special Drawing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Rights (SDR)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426800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collected during the fiscal year from foreign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securities. The amount of the net change consisting of interest, charges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assessments related to SDR's. Although the normal balance in this account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debit, it is acceptable in certain instances for this account to have a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when a loss is recognized. This USSGL account is to be used only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Program Fund Subsidy Collected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427100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subsidy for loan programs collected during the fiscal year by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financing fund from the program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Collected From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427300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collected during the fiscal year from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Collections From Liquidating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427500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the financing fund collects during the fiscal year from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liquidating fund for assuming pre-credit reform loans for which the terms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have been modified.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Actual Collections From Financing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427600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collected by the program fund or liquidating fund from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financing fund during the year. This will include liquidating fund collections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modified direct loans transferred to the financing fund, program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collections for negative subsidies, downward reestimates in mandatory loan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programs, or other interfund collections paid from the financing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Actual Collections -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427700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collected during the fiscal year from Federal agencies or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entities for which a specific USSGL account has not been established.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19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Receivable From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428300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due but not collected from U.S. Department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From the Liquidating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428500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due to the financing fund but not collected from the liquidating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5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for assuming pre-credit reform loans for which the terms have been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modified.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 From the Financing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428600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due but not yet collected by the program fund or liquidating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5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from the financing fund during the year. This will include liquidating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collections for modified direct loans transferred to the financing fund,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 fund collections for negative subsidies, downward reestimates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mandatory loan programs, or other interfund collections paid from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financing fund.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Federal Receivables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428700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uncollected amounts due from Federal agencies or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5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entities for which a specific USSGL account has not been established.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could include refunds receivable from Federal sources because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overpayments.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Amortization of Investments in U.S. Treasury Zero Coupon Bonds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amortized discount in Treasury Appropriation Fund Symbols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5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invest offsetting collections in U.S. Treasury Zero Coupon Bonds.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5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to the Exchange Stabilization Fund (ESF)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429500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increase or decrease in the Exchange Stabilization Fund as a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result of revaluation, foreign exchange rate adjustments, and special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liabilities (general allocations and special drawing rights certificates).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in this account is a debit,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credit balance when a loss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recognized. This USSGL account is to be used only by the Department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to the International Monetary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429590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increase or decrease in International Monetary Fund as a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result of revaluation and foreign exchange rate adjustments. Although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normal balance in this account is a debit, it is acceptable in certain instances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this account to have a credit balance (when a loss is recognized).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Recoveries of Prior-Year Obligations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Estimated cancellations or downward adjustments of prior-year obligations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for recovery in the current fiscal year (only use in unexpired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multi-year or no-year funds).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for Changes in Prior-Year Allocations of Budgetary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adjustments made for the change in the allocation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budgetary resources between certain trust fund and Federal agency general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funding sources and performing accounts. Although the normal balance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this account is debit, it is acceptable for this account to have a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Canceled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appropriation authority that is canceled 5 years after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expiration of an annual or a multi-year appropriation. This is part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 process and does not involve a U.S. Treasury warrant.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Partial or Early Cancellation of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435100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annual, multi-year, or no-year appropriation authority that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canceled early by administrative action in a definite account or by early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cancellation of the entire appropriation.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Partial Cancellation of Authority - International Monetary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435190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no-year appropriation authority that is canceled early by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administrative action. This USSGL account can only be used by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Cancellation of Appropriation From Unavailable Receipts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435500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appropriated receipts in an expenditure account that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canceled and returned to the associated trust or special fund unavailable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receipt account from which the amount was originally derived. The amounts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are to be returned via Treasury warrant.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Cancellation of Appropriation From Invested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435600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appropriated receipts in a trust or special fund 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that is canceled and returned to the originating invested trust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special fund from which the amount was originally derived. The amounts are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be returned via an SF 1151: Nonexpenditure Transfer Authorization.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Cancellation of Appropriated Amounts Receivable From Invested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Trust or Special Funds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435700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appropriated receipts in a trust or special fund expenditure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account, represented as a receivable from an invested trust or special fund,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is canceled. There is no movement of fund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Purpose Fulfilled - Balance Not Available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436000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portion of the unobligated balances in a no-year Treasury account where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is no longer available for obligation since the purposes for which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appropriation was enacted has been carried out.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the end of the year.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Offset to Appropriation Realized for Redemption of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offset to appropriations received for the redemption of U.S.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Temporary Reduction - New Budget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438200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new budget authority temporarily reduced by enacted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legislation in special and nonrevolving trust Treasury Appropriation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Symbols associated with a receipt account designated by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the Treasury as "available."  This account also may be used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revolving funds or for reductions of spending authority from offsetting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collections only if it is deemed appropriate by Office of Management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Budget and/or a specific legislative action. For permanent reductions, refer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USSGL account 439200, "Permanent Reduction - New Budget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Temporary Reduction - Prior-Year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438300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prior-year balances temporarily reduced by enacted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legislation in special and nonrevolving trust Treasury Appropriation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Symbols associated with a receipt account designated by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the Treasury as "available."  This account also may be used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revolving funds or for reductions of spending authority from offsetting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collections but only if it is deemed appropriate by Office of Management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Budget and/or a specific legislative action. For permanent reductions,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refer to USSGL account 439300, "Permanent Reduction - Prior-Year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Balances."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Temporary Reduction/Cancellation Returned by Appropriation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438400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 temporary reduction or cancellation reclassified at yearend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closing. Use only for Treasury Appropriation Fund Symbol (TAFS)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receiving a temporary reduction or a cancellation of amounts payable from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invested trust or special fund balances. Also use for the amount subsequently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recorded as new budget authority and returned as an appropriation to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TAFS in the next year.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Temporary Reduction of Appropriation From Unavailable Receipts,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New Budget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438700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new budget authority temporarily reduced by enacted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legislation in a special or nonrevolving trust Treasury Appropriation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Symbol associated with a receipt account designated by the U.S. Department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the Treasury as "unavailable."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Temporary Reduction of Appropriation From Unavailable Receipts,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438800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prior-year balances temporarily reduced by enacted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legislation in a special or nonrevolving trust Treasury Appropriation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Symbol associated with a receipt account designated by the U.S. Department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the Treasury as "unavailable."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Reappropriations - Transfers-Out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budgetary resources transferred out based on a law that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extends the availability of unobligated balances of budget authority that have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expired, as a result of legislation enacted subsequent to the law that provided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budget authority. This transaction is accomplished via an SF 1151: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Nonexpenditure Transfer Authorization.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to Indefinite Appropriations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necessary to reconcile obligations with resources for indefinite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derived from the General Fund of the U.S. Government.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credit,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1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210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to Indefinite Appropriations - International Monetary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439190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necessary to reconcile obligations with resources for indefinite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derived from the General Fund of the U.S. Government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International Monetary Fund. Although the normal balance for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credit, it is acceptable in certain instances for this account to have a debit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This USSGL can only be used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Permanent Reduction - New Budget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new budget authority permanently reduced by enacted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legislation. For amounts appropriated from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or from unavailable receipts, there is an impact 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However, for reductions to contract authority and borrowing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authority, there is no impact on fund balance. Also use this account to record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reductions in special or nonrevolving trust fund expenditure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Symbols funded by special or nonrevolving trust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unavailable receipt accounts. Amounts classified as temporary reductions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new budget authority are posted to USSGL account 438200, "Temporary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Reduction - New Budget Authority."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Permanent Reduction - Prior-Year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prior-year balances permanently reduced by enacted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legislation. For amounts appropriated from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or from unavailable receipts, there is an impact 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However, for reductions to contract authority and borrowing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authority, there is no impact on fund balance. Also use this account to record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permanent reductions in special or nonrevolving trust fund expenditure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Treasury Appropriation Fund Symbols funded by special or nonrevolving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trust fund unavailable receipt accounts. Amounts classified as temporary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reductions of prior-year budgetary resources are posted to 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438300, ''Temporary Reduction - Prior-Year Balances."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- 79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73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Receipts Unavailable for Obligation Upon Collection - Current-Year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receipts that, immediately upon collection, is not available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obligation. These receipts, or a portion thereof, may be available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 before becoming available for obligation. For example,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authorizing legislation may specify a portion of the receipts is available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obligation, while the entire amount of the receipts is available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Receipts Unavailable for Obligation Upon Collection - Prior-Year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439401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unobligated balance of the amount of receipts that, immediately upon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collection, is not available for obligation. These receipts, or a portion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thereof, may be available for investment before becoming available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obligation. For example, the authorizing legislation may specify a portion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receipts is available for obligation, while the entire amount of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receipts is available for investment. This balance is the result of recoveries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 year obligations and/or unobligated balance transfers 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Unavailable for Obligation Pursuant to Public Law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Temporary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authority (temporarily withheld by reason of specific statutory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restrictions) may not be used until the specific legal requirements are met.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reflects activity that must adjust to zero before the fourth-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quarter adjusted trial balance submission.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Special and Trust Fund Refunds and Recoveries Temporarily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3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Unavailable - Receipts Unavailable for Obligation Upon Collection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authority in a special or trust Treasury Appropriation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Symbol temporarily unavailable as a result of a refund collected or recovery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a prior-year obligation that is unavailable for obligation and is to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reclassified as "Receipts Unavailable for Obligation Upon Collection"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80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Appropriations, Borrowing Authority and Contract Authority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Temporarily Precluded From Obligation - Current-Year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appropriations (derived from special and trust non-revolving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receipts), borrowing authority and contract authority that becomes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unavailable for obligation until specific legal requirements are met.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example, the portion of appropriated trust fund or special fund receipts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collected in the current fiscal year that is precluded from obligation at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 because of a provision of law (such as a limitation on obligations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benefit formula). For situations involving borrowing authority and contract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authority, the use of this USSGL account is restricted. This account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Temporarily Precluded From Obligation - Prior-Year 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439701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Based on situations where total budgetary resources are precluded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 in a fiscal year by a provision of law (such as a limitation 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obligations), the amount of unobligated balances of appropriations (derived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special and trust non-revolving fund receipts) that becomes unavailable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obligation until specific legal requirements are met is also precluded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special and non-revolving trust funds. This balance is the result of recoveries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prior year obligations and/or unobligated balance transfers 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Offsetting Collections Temporarily Precluded From Obligation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offsetting collections that becomes unavailable for obligation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until specific legal requirements are met.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Offsetting Collections Temporarily Precluded From Obligation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Prior-Year Balances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439801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unobligated balance of the amount of offsetting collections that becomes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unavailable for obligation until specific legal requirements are met.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is the result of recoveries of prior year obligations and/or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unobligated balance transfers in.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78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Special and Trust Fund Refunds and Recoveries Temporarily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Unavailable - Receipts and Appropriations Temporarily Precluded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Obligation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439900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authority in a special or trust Treasury Appropriation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Symbol temporarily unavailable as a result of a refund collected or recovery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a prior-year obligation that is unavailable for obligation and is to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reclassified as "Receipts and Appropriations Temporarily Precluded From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Obligation"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Unapportioned Authority - Pending Rescission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442000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total amount of budgetary resources withheld pending rescission action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by the United States Congress.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Unapportioned Authority - OMB Deferral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443000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budgetary authority specifically withheld from apportionment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by Office of Management and Budget.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Unapportioned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445000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unobligated budgetary resources not yet apportioned. These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are not available for 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Apportionments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451000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amounts apportioned by Office of Management and Budget that are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available for allotment in a current or subsequent period.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Apportionments - Anticipated Resources - Programs Subject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Apportionment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459000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amounts apportioned for the current or subsequent periods,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programs subject to apportionment. These amounts are unavailable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Allotments - Realized Resources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461000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current-period amount available for obligation or commitment.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Allowances or suballotments may be established at the Federal agency level.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Unobligated Funds Exempt From Apportionment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462000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unobligated budgetary resources in programs exempt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apportionment that is available for commitment and obligation.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Unobligated Funds Exempt From Apportionment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Monetary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462090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unobligated budgetary resources in programs exempt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apportionment that is available for commitment and obligation for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International Monetary Fund. This account does not close at yearend.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can only be used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Unobligated Funds Exempt From Apportionment -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Monetary Fund - New Arrangements to Borrow (NAB)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462091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unobligated budgetary resources in programs exempt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apportionment that is available for commitment and obligation for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International Monetary Fund, New Arrangements to Borrow.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This USSGL can only be used by the Department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Not Available for Commitment/Obligation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463000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Appropriated funds not available for commitment/obligation.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98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Not Available - Adjustments to the Exchange Stabilization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(ESF)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463500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not available for commitment/obligations. The amount of increase 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decrease in the Exchange Stabilization Fund as a result of revaluation,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foreign exchange rate adjustments, and special liabilities (general allocations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special drawing rights certificates). Although the normal balance in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a credit, it is acceptable in certain instances for this account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have a debit balance when a loss is recognized. This USSGL account is to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used only by the Department of the Treasury.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 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Allotments - Expired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465000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unobligated appropriation authority from prior years that is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 longer available for new obligations. This authority is only available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to existing obligations.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Resources - Programs Exempt From Apportionment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469000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Anticipated amounts in programs exempt from apportionment.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Commitments - Programs Subject to Apportionment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470000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allotment or lower-level authority committed in anticipation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obligation for programs subject to apportionment.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Commitments - Programs Exempt From Apportionment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472000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allotment or lower level authority committed in anticipation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obligation for programs exempt from apportionment.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Undelivered Orders - Obligations, Unpaid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480100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goods and/or services ordered, which have not been actually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constructively received and for which amounts have not been prepaid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advanced. This includes amounts specified in other contracts or agreements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such as grants, program subsidies, undisbursed loans and claims, and similar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events for which an advance or prepayment has not occurred.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Undelivered Orders - Obligations, Prepaid/Advanced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480200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goods and/or services ordered, which have not been actually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constructively received but have been prepaid or advanced. This includes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specified in other contracts or agreements such as grants, program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subsidies, undisbursed loans and claims, and similar events for which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advance or prepayment has occurred.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Undelivered Orders - Obligations Transferred, Unpaid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483100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goods and/or services ordered and obligated in one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(TAFS) and transferred to or from another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TAFS, which have not been actually or constructively received and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prepaid or advanced at the time of transfer. This includes amounts specified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 other contracts or agreements such as grants, program subsidies,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undisbursed loans and claims, and similar events for which an advance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prepayment has not occurred. Although the normal balance for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credit, it is acceptable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Undelivered Orders - Obligations Transferred, Prepaid/Advanced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483200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goods and/or services ordered and obligated in one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 (TAFS) and transferred to or from another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TAFS, which have not been actually or constructively received but have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been prepaid or advanced at the time of transfer. This includes amounts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specified in other contracts or agreements such as grants, program subsidies,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undisbursed loans and claims, and similar events for which an advance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prepayment has not occurred. Although the normal balance for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credit, it is acceptable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219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Downward Adjustments of Prior-Year Unpaid Undelivered Orders -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Obligations, Recoveries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487100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recoveries during the current fiscal year resulting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downward adjustments to obligations originally recorded in a prior fiscal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 in USSGL account 480100, "Undelivered Orders - Obligations,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Unpaid."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Downward Adjustments of Prior-Year Prepaid/Advanced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Undelivered Orders - Obligations, Refunds Collected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487200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refunds during the current fiscal year resulting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downward adjustments to obligations that were originally recorded in a prior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fiscal year in USSGL account 480200, "Undelivered Orders - Obligations,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Prepaid/Advanced."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Upward Adjustments of Prior-Year Undelivered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Obligations, Unpaid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488100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upward adjustments during the current fiscal year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obligations that were originally recorded in a prior fiscal year in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480100, "Undelivered Orders - Obligations, Unpaid."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Upward Adjustments of Prior-Year Undelivered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Obligations, Prepaid/Advanced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488200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upward adjustments during the current fiscal year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obligations that were originally recorded in a prior fiscal year in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480200, "Undelivered Orders - Obligations, Prepaid/Advanced."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Delivered Orders - Obligations, Unpaid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490100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accrued or due for: (1) services performed by employees,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contractors, vendors, carriers, grantees, lessors, and other government funds;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(2) goods and tangible property received; and (3) programs for which no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 service performance is required such as annuities, insurance claims,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benefit payments, loans, etc. This account does not close at year-end.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Delivered Orders - Obligations, Paid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490200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paid/outlayed for: (1) services performed by employees,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contractors, vendors, carriers, grantees, lessors, and other government funds;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(2) goods and tangible property received; and (3) programs for which no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 service performance is required such as annuities, insurance claims,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benefit payments, loans, etc.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Outlayed Not Yet Disbursed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490800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authority outlayed but not yet disbursed. Use only in specific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circumstances, such as for interest on certain Bureau of the Fiscal Service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securities.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Delivered Orders - Obligations Transferred, Unpaid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493100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USSGL account 490100, "Delivered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Unpaid," transferred during the fiscal year to or from another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 Fund Symbol. This includes amounts accrued or due for: (1)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services performed by employees, contractors, vendors, carriers, grantees,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lessors, and other government funds; (2) goods and tangible property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received; and (3) programs for which no current service performance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required such as annuities, insurance claims, benefit payments, loans, etc.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credit,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Downward Adjustments of Prior-Year Unpaid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Obligations, Recoveries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497100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recoveries that were originally recorded in a prior fiscal 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during the fiscal year resulting from downward adjustments to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490100, "Delivered Orders - Obligations, Unpaid."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Downward Adjustments of Prior-Year Paid Delivered Orders -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Obligations, Refunds Collected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497200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cash refunds during the fiscal year resulting from downward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to USSGL account 490200, "Delivered Orders - Obligations,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Paid," that were originally recorded in a prior fiscal year.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92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Upward Adjustments of Prior-Year Delivered Orders - Obligations,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Unpaid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498100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upward adjustments during the fiscal year to USSGL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490100, "Delivered Orders - Obligations, Unpaid," or 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490200, "Delivered Orders - Obligations, Paid," that were originally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recorded in a prior fiscal year.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Upward Adjustments of Prior-Year Delivered Orders - Obligations,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9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Paid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498200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upward adjustments that were originally recorded in a prior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fiscal year paid/outlayed during the fiscal year to USSGL account 490100,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"Delivered Orders - Obligations, Unpaid," or USSGL account 490200,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"Delivered Orders - Obligations, Paid."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Revenue From Goods Sold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510000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revenue earned from the sale of any purchased or finished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goods processed for sale or use under a program of trading, manufacturing,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etc.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Goods Sold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510900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goods sold when collection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amounts of revenue accrued is not expected. Amounts recorded are based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on adjustments, returns, allowances, price redetermination, and refunds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than taxes where revenue is earned, but does not include credit losses.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Revenue From Services Provided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520000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revenue earned from the sale of services provided, including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sale of power, transportation, etc.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Services Provided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520900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services provided when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 of amounts of revenue accrued is not expected. Amounts recorded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are based on adjustments, returns, allowances, price redetermination,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refunds other than taxes where revenue is earned, but does not include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losses.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Revenue -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revenue earned from interest not associated with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from borrowings/loans.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Revenue -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531100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revenue earned from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75" w:lineRule="exact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Revenue - Loans Receivable/Uninvested Funds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531200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revenue earned for credit reform and non-credit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reform loans receivable and uninvested balances in credit reform financing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Revenue - Subsidy Amortization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531300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amortized amount of subsidy cost allowance for direct loans that are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2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subject to the Federal Credit Reform Act of 1990, as amended.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amortized amount is recognized as an increase or decrease in interest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revenue. This revenue needs to be tracked separately from interest revenue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collected from borrowers for reporting purposes. Although the normal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for this account is credit, it is acceptable in certain instances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to have a debit balance. (Refer to FASAB SFFAS No. 2;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"Accounting for Direct Loans and Loan Guarantees," as amended by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FASAB SFFAS No. 19; "Technical Amendments to Accounting Standards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Direct Loans and Loan Guarantees in SFFAS 2.")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7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- 89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218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Dividend Income Accounted for Under the Provisions of the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Reform Act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531400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revenue earned from declared dividends and associated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distributions on equity investments accounted for under the provisions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Credit Reform Act of 1990.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Dividend Income Accounted for Under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Provisions of the Federal Credit Reform Act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531500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earned from declared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dividends and associated distributions on equity investments accounted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under the provisions of the Federal Credit Reform Act of 1990.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Interest Revenue - Loans Receivable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531700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interest accrued on non-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reform loans receivable when realization is not expected.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Interest Revenue -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531800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interest accrued on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investments when realization is not expected, or to offset intragovernmental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interest revenue in nonfiduciary deposit funds with investment authority,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compliance with SFFAS 7, paragraph 239.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Interest Revenue -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531900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other revenue for interest accrued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associated with investments or borrowings/loans when realization is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expected. Amounts recorded are based on abatements, adjustments, returns,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allowances, or price redeterminations.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Penalties and Fines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revenue from penalties and fines.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1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Penalties and Fines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532400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penalties and fines when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3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realization is not expected as defined in FASAB SFFAS No. 7, paragraph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41.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Administrative Fees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532500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revenue earned from administrative fees.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Administrative Fees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532900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administrative fees when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3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realization is not expected as defined in FASAB SFFAS No. 7, paragraph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41.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Funded Benefit Program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540000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funded revenue recorded by administering agencies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retirement plans, insurance plans, and other annuities.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Unfunded FECA Benefit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540500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unfunded FECA accrued revenue recorded by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Department of Labor due from employers.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Unfunded FECA Benefit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540600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unfunded FECA revenue for a benefit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 based on adjustments as stipulated by law.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Funded Benefit Program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540900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funded revenue for a benefit program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38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based on adjustments as stipulated by law.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38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149" w:after="0" w:line="276" w:lineRule="exact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Insurance and Guarantee Premium Revenue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550000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Revenue earned from insurance and guarantee premiums.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Insurance and Guarantee Premium Revenue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550900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an insurance and guarantee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premium based on adjustments stipulated by law not including credit losses.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Donated Revenue - Financial Resources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560000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financial resources donated to a Federal entity from a non-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source; for example, cash or 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Donations - Financial Resources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560900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donated financial resources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are returned; for example, cash or 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Donated Revenue - Non-Financial Resources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561000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non-financial resources donated to a Federal entity from a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non-Federal source; for example, land or buildings.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Donated Revenue - Nonfinancial Resources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561900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donated nonfinancial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resources that are returned; for example, land or buildings.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Forfeiture Revenue - Cash and Cash Equivalents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564000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revenue received related to forfeitures of cash and cash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equivalents.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Forfeiture Revenue - Cash and Cash Equivalents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564900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received related to forfeitures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cash and cash equivalents when realization is not expected. Amounts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recorded are based on adjustments, returns, allowances, price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redetermination, and refunds other than taxes where revenue is earned.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Forfeiture Revenue - Forfeitures of Property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565000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revenue received related to forfeitures of property.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Forfeiture Revenue - Forfeitures of Property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565900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received related to forfeitures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property that are returned. Amounts recorded are based on adjustments,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returns, allowances, price redetermination, and refunds other than taxes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where revenue is earned.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Expended Appropriations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appropriations used during the fiscal year when goods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services are received or benefits are provided. Special and trust funds that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receive appropriations from the General Fund of the U.S. Government are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use this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- Expended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570005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General Fund of the U.S. Government-financed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appropriations used by agencies during the fiscal year when goods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services are received or benefits are provided. This account corresponds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reporting entity's Expended Appropriations (USSGL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570000). This account is for the General Fund of the U.S. Government use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86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Expended Appropriations - Prior-Period Adjustments Due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Corrections of Errors - Years Preceding the Prior-Year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570500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net increase or decrease to expended appropriations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errors in years preceding the prior-year's financial statements that resulted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mathematical mistakes, mistakes in the application of accounting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principles, or oversight or misuse of facts that existed at the time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financial statements were prepared. Use only when comparative financial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statements are being presented. Although the normal balance for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credit, it is acceptable in certain instances for this account to have a debit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Expended Appropriations - Prior-Period Adjustments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Corrections of Errors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570800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net increase or decrease to expended appropriations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errors in prior-period financial statements that resulted from mathematical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mistakes, mistakes in the application of accounting principles, or oversight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misuse of facts that existed at the time the financial statements were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prepared. Use USSGL account 570500, "Expended Appropriations - Prior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Period Adjustments Due to Corrections of Errors - Years Preceding the Prior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Year" for the amount of net increase or decrease to expended appropriations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due to errors occurring in years preceding the prior year's financial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statements. Although the normal balance for this account is credit,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in certain instances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Expended Appropriations - Prior-Period Adjustments Due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Changes in Accounting Principles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570900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net increase or decrease to expended appropriations from a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prior-period due to a change from one generally accepted accounting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principle to another one that can be justified as preferable or the adoption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new FASAB standard. Although the normal balance for this account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credit, it is acceptable in certain instances for this account to have a debit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246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 in of Agency Unavailable Custodial and Non-Entity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Federal agency non-entity and custodial 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in by a reporting entity on behalf of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Government. This account corresponds to the Federal reporting entity's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Collections for Others Statement of Custodial Activity (USSGL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599000) and Offset to Non-Entity Collections Statement of Changes in Net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Position (USSGL account 599300). This account is for the General Fund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U.S. 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Accrual of Agency Amount To Be Collected - Custodial and Non-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Entity - General Fund of the U.S.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571200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accrued amount of non-entity, custodial collections and custodial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revenues to be collected by a reporting entity on behalf of the General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the U.S. Government. This account corresponds to the Federal reporting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entity's Accrual Collections for Others Statement of Custodial Activity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(USSGL account 599100) and Offset to Non-Entity Accrued Collections 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Statement of Changes in Net Position (USSGL account 599400).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for the General Fund of the U.S. 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Financing Sources Transferred In Without Reimbursement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determined to increase the financing source of a reporting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entity that occurs as a result of an asset being transferred in.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 of the asset is recorded at book value of the transferring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entity.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4" w:lineRule="exact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Financing Sources Transferred Out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ithout Reimbursement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determined to decrease the financing source of a reporting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entity that occurs as a result of an asset being transferred out.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 of the asset is recorded at book value as of the transfer date.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Appropriated Dedicated Collections Transferred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the expenditure account of dedicated 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appropriated, via warrant, from an unavailable receipt account. Transactions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using this account will have a budgetary impact.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Appropriated Dedicated Collections Transferred Out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574500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in the unavailable receipt account of dedicated 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appropriated, via warrant, to an expenditure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Expenditure Financing Sources - Transfers-In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of a reporting Federal entity representing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transferred in, or to be transferred in, occurring as a result of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nonexchange expenditure transfer-in from a trust or Federal fund (as defined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by Office of Management and Budget). Transactions using this account will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have a budgetary impact.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Non-Expenditure Financing Sources - Transfers-In -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575500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of a reporting Federal entity representing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transferred in, or to be transferred in, occurring as a result of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nonexchange, nonexpenditure transfer-in between two trust funds or two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funds (as defined by Office of Management and Budget) where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to unexpended appropriations is not valid. This 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excludes nonexpenditure transfers classified as capital transfers.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Transactions using this account will have a budgetary impact.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Non-Expenditure Financing Sources - Transfers-In - Capital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575600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of a reporting Federal entity representing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transferred in, or to be transferred in, occurring as a result of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nonexchange, nonexpenditure capital transfer into a General Fund Receipt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Account. Transactions using this account will not have a budgetary impact.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Expenditure Financing Sources - Transfers-Out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576000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of a reporting Federal entity representing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transferred out, or to be transferred out, occurring as a result of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nonexchange expenditure transfer-out to a trust or Federal fund (as defined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by Office of Management and Budget). Transactions using this account will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have a budgetary impact.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Non-Expenditure Financing Sources - Transfers-Out -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576500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of a reporting Federal entity representing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transferred out, or to be transferred out, occurring as a result of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nonexchange, nonexpenditure transfer-out between two trust funds or two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funds (as defined by Office of Management and Budget) where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to unexpended appropriations is not valid. This 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excludes nonexpenditure transfers classified as capital transfers.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Transactions using this account will have a budgetary impact.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Non-Expenditure Financing Sources - Transfers-Out - Capital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576600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of a reporting Federal entity representing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funds transferred out, or to be transferred out, occurring as a result of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nonexchange, nonexpenditure capital transfer to a General Fund Receipt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Account. Transactions using this account will have a budgetary impact.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Non-Budgetary Financing Sources Transferred 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577500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transferred in or to be transferred in to an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such as a General Fund Receipt Account or a clearing account.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 has no budgetary impact. This USSGL account is on the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crosswalk for the Statement of Changes in Net Position, but it is not included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on the USSGL crosswalk for the Statement of Custodial Activity nor on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Non-Budgetary Financing Sources Transferred Out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577600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transferred out or to be transferred out to an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such as a General Fund Receipt Account or a clearing account.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 has no budgetary impact. This USSGL account is on the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crosswalk for the Statement of Changes in Net Position, but it is not included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on the USSGL crosswalk for the Statement of Custodial Activity nor on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Transfer Control 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577700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Offset for the monitoring of the movement of Fund Balance with Treasury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activity to another Treasury account symbol. This account is for the General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of U.S. 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Authority Transfer Control Out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577800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Offset for the monitoring of the movement of Fund Balance with Treasury or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activity to another Treasury account symbol. This account is for the General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of the U.S. 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Imputed Financing 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578000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recorded by the receiving Federal entity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cover imputed costs. The balance in this account must equal the balance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account 673000, "Imputed Costs."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Financing 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used to record financing sources (as opposed to revenues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earned for provision of goods and services) not provided for in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accounts. Although the normal balance for this account is credit,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in certain instances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86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Non-Budgetary Financing Sources for Debt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Accruals/Amortization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579001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for Treasury's Bureau of the Fiscal Service use, to record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accruals and amortization related to debt that have not yet been outlayed.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credit,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General Fund Financing 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579010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used to record amounts that are authorized by law to be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financed by the General Fund of the U.S. Government. This account is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General Fund of the U.S. Government use only. Although the normal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for this account is debit, it is acceptable in certain instances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 to Financing Sources - Credit Reform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adjustment to financing sources for a downward reestimate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subsidy expense, negative subsidy, or for modification adjustment transfer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(MAT). Record as a debit in the credit reform program account to offset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negative (credit) subsidy expense or gain. Record as a credit in the credit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reform financing account to offset the debit to the loan guarantee liability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direct loan allowance for subsidy.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Financing Sources To Be Transferred Out - Contingent Liability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579200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future financing sources that will be transferred out as a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capital transfer to a General Fund Receipt Account. This account should be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recorded as a debit when a contingent liability is recorded. A contingent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liability related to a capital transfer should not be associated with a cost but,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instead, should be associated with a future nonexpenditure capital transfer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General Fund Receipt Account. Transactions using this account will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have a budgetary impact.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249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- 99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Seigniorage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579500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increase in the net position of the U.S. Federal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the face value of newly minted coins less the cost of production, which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includes the cost of metal, manufacturing, and transportation. Seigniorage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results from the sovereign power of the U.S. Federal Government to directly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create money and, although it is not an inflow of resources from the public,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 does increase the U.S. Federal Government's net position in the same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manner as an inflow of resources. It is not demanded, earned, or donated;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therefore, it is recognized as a financing source rather than revenue.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example is coins delivered to a Federal Reserve Bank in return for deposits.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is used only by the United States Mint.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Collected - Not Otherwise Classified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taxes collected that are not otherwise identified resulting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the exercise of the U.S. Federal Government's sovereign powers to tax.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Initial collectors or U.S. Federal Government custodians (for example,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Internal Revenue Service) may record this account only if a more specific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tax account does not exist. Initial collectors should record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Collected - Individual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580100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taxes collected from individuals resulting from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4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Government's sovereign power to tax. Initial collectors or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Government custodians (for example, the Internal Revenue Service)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tax revenue collected for individuals should report using this specific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account with the Federal/Non-Federal Code attribute domain value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Collected - Corporate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580200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taxes and fees collected from corporations resulting from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4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Federal Government's sovereign power to tax. Initial collectors or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Government custodians (for example, the Internal Revenue Service)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corporate taxes should report using this specific USSGL account with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3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Collected - Unemployment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580300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unemployment taxes collected from employers resulting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U.S. Federal Government's sovereign power to tax. Initial collectors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Federal Government custodians (for example, the Internal Revenue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Service) of unemployment taxes should report using this specific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with 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Collected - Excise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580400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excise tax collected on the manufacture or purchase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commodities or services resulting from the U.S. Federal Government's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sovereign power to tax. Initial collectors or U.S. Federal Government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custodians (for example, the Internal Revenue Service) of excise taxes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should report using this specific USSGL account with the Federal/Non-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Collected - Estate and Gift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580500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estate and gift tax collected from individuals on the excess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predetermined amount received from an estate or a gift resulting from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Federal Government's sovereign power to tax. Initial collectors or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Government custodians (for example, the Internal Revenue Service)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estate and gift taxes should report using this specific USSGL account with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Collected - Customs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580600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duties (taxes) collected from the import of foreign goods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resulting from the U.S. Federal Government's sovereign power to tax. Initial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collectors or U.S. Federal Government custodians (for example, the Internal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Revenue Service) of customs taxes should report using this specific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with 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Accrual Adjustment - Not Otherwise Classified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accrual adjustment related to taxes and fees due not otherwise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identified that result from the U.S. Federal Government's sovereign power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and reported by initial collectors or U.S. Federal Government custodians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(for example, the Internal Revenue Service). Record this account only if a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more specific USSGL tax revenue accrual account does not exist. Initial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collectors should record the Federal/Non-Federal Code attribute domain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Accrual Adjustment - Individual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582100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accrual adjustment related to taxes and fees due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individuals resulting from the U.S. Federal Government's sovereign power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tax. Initial collectors or U.S. Federal Government custodians (for example,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Internal Revenue Service) should report using this specific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with 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Accrual Adjustment - Corporate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582200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accrual adjustment related to taxes and fees due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corporations resulting from the U.S. Federal Government's sovereign power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tax. Initial collectors or U.S. Federal Government custodians (for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example, the Internal Revenue Service) should report using this specific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account with the Federal/Non-Federal Code attribute domain value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Accrual Adjustment - Unemployment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582300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accrual adjustment related to unemployment taxes due from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currently employed individuals resulting from the U.S.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Government's sovereign power to tax and reported by initial collectors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custodians (for example, the Internal Revenue Service). Initial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collectors should record the Federal/Non-Federal Code attribute domain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Accrual Adjustment - Excise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582400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accrual adjustment related to excise tax collected on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manufacture or purchase of commodities or services resulting from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Government's sovereign power to tax and reported by initial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collectors or U.S. Federal Government custodians (for example, the Internal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Revenue Service). Initial collectors should record the Federal/Non-Federal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Accrual Adjustment - Estate and Gift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582500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accrual adjustment related to estate and gift tax collected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individuals on the excess of a predetermined amount received from 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estate or a gift resulting from the U.S. Federal Government's sovereign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power to tax and reported by initial collectors or U.S. Federal Government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custodians (for example, the Internal Revenue Service).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should record 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Accrual Adjustment - Customs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582600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accrual adjustment related to duties (taxes) collected from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import of foreign goods resulting from the U.S. Federal Government's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sovereign power to tax and reported by initial collectors or U.S.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custodians (for example, the Internal Revenue Service). Initial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collectors should record the Federal/Non-Federal Code attribute domain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Taxes - Not Otherwise Classified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taxes not otherwise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identified when realization is not expected, as defined in FASAB SFFAS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No.7, "Accounting for Revenue and Other Financing Sources," and reported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by initial collectors or U.S. Federal Government custodians (for example,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Internal Revenue Service). Record this account only if a more specific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contra revenue tax account does not exist. Initial collectors should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record 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Taxes - Individual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583100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individual taxes when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realization is not expected, as defined in FASAB SFFAS No. 7, "Accounting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Revenue and Other Financing Sources" and reported by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U.S. Federal Government custodians (for example, the Internal Revenue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Service). Initial collectors should record the Federal/Non-Federal Code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Taxes - Corporate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583200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corporate taxes when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realization is not expected, as defined in FASAB SFFAS No. 7, "Accounting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Revenue and Other Financing Sources," and reported by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Federal custodians (for example, the Internal Revenue Service). Initial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collectors should record the Federal/Non-Federal Code attribute domain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Taxes - Unemployment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583300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unemployment taxes when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realization is not expected, as defined in FASAB SFFAS No. 7, "Accounting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Revenue and Other Financing Sources," and reported by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U.S. Federal Government custodians (for example, the Internal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Service). Initial collectors should record the Federal/Non-Federal Code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Taxes - Excise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583400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excise taxes when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realization is not expected, as defined in FASAB SFFAS No. 7, "Accounting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Revenue and Other Financing Sources," and reported by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U.S. Federal Government custodians (for example, the Internal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Service). Initial collectors should record the Federal/Non-Federal Code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Taxes - Estate and Gift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583500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estate and gift taxes when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realization is not expected, as defined in FASAB SFFAS No. 7, "Accounting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Revenue and Other Financing Sources," reported by initial collectors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U.S. Federal Government custodians (for example, the Internal Revenue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Service). Initial collectors should record the Federal/Non-Federal Code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Taxes - Customs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583600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for customs taxes when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realization is not expected, as defined in FASAB SFFAS No. 7, "Accounting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Revenue and Other Financing Sources," and reported by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U.S. Federal Government custodians (for example, the Internal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Service). Initial collectors should record the Federal/Non-Federal Code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Refunds - Not Otherwise Classified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tax revenue refunds not otherwise identified that are payable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have been paid and reported by initial collectors or U.S.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custodians (for example, the Internal Revenue Service). Initial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collectors should record the Federal/Non-Federal Code attribute domain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Refunds - Individual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individual tax revenue refunds that are payable or have been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paid and reported by initial collectors or U.S. Federal Government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custodians (for example, the Internal Revenue Service).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should record 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Refunds - Corporate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589200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corporate tax revenue refunds that are payable or have been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paid and reported by initial collectors or U.S. Federal Government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custodians (for example, the Internal Revenue Service).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should record 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Refunds - Unemployment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589300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unemployment tax revenue refunds that are payable or have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been paid and reported by initial collectors or U.S. Federal Government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custodians (for example, the Internal Revenue Service).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should record 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Refunds - Excise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589400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excise tax revenue refunds that are payable or have been paid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collected by initial collectors or U.S. Federal Government custodians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(for example, the Internal Revenue Service). Initial collectors should record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Refunds - Estate and Gift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589500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estate and gift tax revenue refunds that are payable or have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been paid and reported by initial collectors or U.S. Federal Government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custodians (for example, the Internal Revenue Service).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should record 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Tax Revenue Refunds - Customs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589600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customs tax revenue refunds that are payable or have been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paid and reported by initial collectors or U.S. Federal Government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custodians (for example, the Internal Revenue Service). Initial collectors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should record the Federal/Non-Federal Code attribute domain value "N."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revenue received but not otherwise classified above.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Revenue for Other Revenue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590900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reflecting a reduction in revenue received (but not otherwise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classified above) when realization is not expected. Amounts recorded are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based on adjustments, returns, allowances, price redetermination,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refunds other than taxes where revenue is earned. Credit losses on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nonexchange revenue also are recorded in this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Revenue and Other Financing Sources - Cancellations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591900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canceled authority returned to the General Fund of the U.S.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that was originally derived from revenue or other financing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sources. Examples include spending authority from offsetting collections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special or trust fund receipts that are administratively withdrawn,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example, cancellations pursuant to 31 U.S.C. 1555. Do not include amounts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 special or trust fund expenditure accounts that are rescinded or returned to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 specific General Fund Receipt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Cancellations of Revenue and Other Financing Sources - The General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 of the U.S.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591910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canceled authority derived from revenue and other financing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sources returned to the General Fund of the U.S. Government. This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for the General Fund of the U.S. 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Valuation Change in Investments - Exchange Stabilization Fund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72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(ESF)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592100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amount of unrealized gain or loss on financial stability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foreign currency investments in the Exchange Stabilization Fund. Unrealized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gain or loss is due to adjustments for market value to assets. Although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normal balance for this account is credit, it is acceptable in certain instances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2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78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Valuation Change in Investments for Federal Government Sponsored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Enterprise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592200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amount of unrealized gain or loss on financial stability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investments, generally investments in Government Sponsored Enterprises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(GSE) due to adjustments for market value to GSE assets. Although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normal balance for this account is credit, it is acceptable in certain instances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Valuation Change in Investments - Beneficial Interest in Trust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592300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amount of unrealized gain or loss on financial stability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investments, generally beneficial interest in trust due to adjustments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market value to beneficial interest in trust assets. Although the normal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for this account is credit, it is acceptable in certain instances for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Collections for Others - Statement of Custodial Activity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custodial revenue collected by a reporting Federal entity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another Federal agency, Federal entity, or non-Federal entity. For amounts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collected on behalf of the General Fund of the U.S. Government, use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Federal/Non-Federal Code attribute domain value "G" and Transaction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Partner Agency Identifier attribute domain value "099."  For all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amounts, use the appropriate attribute domain values. This 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included on the USSGL crosswalk for the Statement of Custodial Activity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on a 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Accrued Collections for Others - Statement of Custodial Activity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custodial revenue to be collected by a reporting Federal entity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another Federal agency, Federal entity, or non-Federal entity.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to be collected on behalf of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Government, use Federal/Non-Federal Code attribute domain value "G"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Transaction Partner Agency Identifier attribute domain value "099."  For all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amounts, use the appropriate attribute domain values. This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included on the USSGL crosswalk for the Statement of Custodial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Activity or on a 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49" w:after="0" w:line="276" w:lineRule="exact"/>
        <w:ind w:left="3200" w:right="1198" w:hanging="192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Offset to Non-Entity Collections - Statement of Changes in Net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Position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599300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offset to amounts collected for another Federal entity. For amounts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collected on behalf of the General Fund of the U.S. Government, use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Federal/Non-Federal Code attribute domain value "G" and Transaction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Partner Agency Identifier attribute domain value "099." For all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amounts, use the appropriate attribute domain value. This USSGL account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included on the USSGL crosswalk for the Statement of Changes in Net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Position, but it is not included on the USSGL crosswalk for the Statement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Custodial Activity or on a 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Offset to Non-Entity Accrued Collections - Statement of Changes in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Net Position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599400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offset to amounts to be collected for another Federal entity. For amounts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be collected on behalf of the General Fund of the U.S. Government, use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Federal/Non-Federal Code attribute domain value "G" and Transaction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Partner Agency Identifier attribute domain value "099." For all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amounts, use the appropriate attribute domain value. This USSGL account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included on the USSGL crosswalk for the Statement of Changes in Net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Position, but it is not included on the USSGL crosswalk for the Statement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Custodial Activity nor on a custodial footnote.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Financing Sources Transferred In From Custodial Statement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Collections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599700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financing sources transferred in to a Treasury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Symbol (TAS) from collections previously recorded on the Statement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Custodial Activity. Unless specifically identified by the Bureau of the Fiscal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 in conjunction with OMB, this transfer creates a budgetary resource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 the receiving TAS.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Custodial Collections Transferred Out to a Treasury Account Symbol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Than the General Fund of the U.S. Government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599800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custodial collections recorded on the Statement of Custodial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Activity that is transferred to a Treasury Account Symbol, other than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General Fund of the U.S. Government.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- 109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Operating Expenses/Program Costs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610000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Operating expenses and program costs not otherwise classified below.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includes employee benefit expense not specifically defined in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640000, "Benefit Expense."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Expensed Asset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615000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expenses recognized by a purchasing agency when a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capitalized asset acquired from another federal agency does not meet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purchasing agency's capitalization threshold.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Bad Debt Expense - Incurred for Others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619000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bad debt expense related to accounts receivable held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 to Subsidy Expense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619900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adjustment to subsidy expense in the program fund reflecting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subsidy funds transferred to a special receipt account by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financing fund as a result of a downward reestimate. This account also will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 used for recording the effect of negative subsidy on the program fund.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Expenses on Borrowing From the Bureau of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Service and/or the Federal Financing Bank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631000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expense incurred by the Federal agency during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 fiscal year on amounts borrowed from Treasury's Bureau of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Fiscal Service and/or the Federal Financing Bank. Use Federal/Non-Federal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Code attribute domain value "F" and Transaction Partner Agency Identifier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"020."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Expenses on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632000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expense incurred by a Federal agency during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3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current fiscal year on securities.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3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Interest Expenses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633000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expense incurred by a Federal agency from late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payment of accounts and loans, and the current interest accruing on amounts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owed others that are not otherwise classified.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Remuneration Interest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633800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expense, with no budgetary outlay, incurred during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conversion from special drawings rights to U.S. dollars. This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to be used only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76" w:lineRule="exact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Interest Expense Accrued on the Liability for Loan Guarantees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634000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interest that is accrued and compounded on the liability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loan guarantees that are subject to the Federal Credit Reform Act of 1990, as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amended. The accrued interest is recognized as an adjustment to interest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expense. Although the normal balance for this account is debit,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in certain instances for this account to have a credit balance.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(Refer to FASAB SFFAS No. 2; "Accounting for Direct Loans and Loan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Guarantees," as amended by FASAB SFFAS No. 19; "Technical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Amendments to Accounting Standards For Direct Loans and Loan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Guarantees in SFFAS 2.")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2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Benefit Expense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640000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Provided below are separate definitions for "program" and "administering"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activities included in this account. For "program" activities, record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employer's portion of the contributions to the following employee benefit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programs administered by Federal agencies: retirement, life insurance, health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insurance, Voluntary Separation Incentive Payment (VSIP),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Employees' Compensation Act (FECA), unemployment for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employees, Social Security (Old Age and Survivor's Insurance,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Supplemental Security Income, Disability Insurance, Hospital Insurance (Hi-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Medicare, Part A). Use Federal/Non-Federal Code attribute domain value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"F" and Transaction Partner Agency Identifier (3-digit agency code) as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defined in I TFM 2-4700. Note: Report in USSGL account 610000,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"Operating Expenses/Program Costs," the costs for benefits not specifically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listed above. In the specific instance of employer contributions to the Thrift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Savings Plan, record in USSGL account 610000 with Federal/Non-Federal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Code attribute domain value "N." For "administering" activities, record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 of expense incurred for benefit payments to non-Federal entities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using Federal/Non-Federal Code attribute domain value "N" for reporting.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includes (but is not limited to) costs for retirement, life insurance,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health insurance, VSIP, FECA, unemployment, entitlements (as listed in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definition of USSGL account 216000, "Entitlement Benefits Due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Payable"), and insurance guarantees; for example, flood insurance, crop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insurance, and deposit insurance.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Cost of Goods Sold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650000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total cost of inventory sold including raw materials, direct labor,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overhead.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Applied Overhead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660000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overhead cost distributed to work-in-process or construction-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0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in-process.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Cost Capitalization Offset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661000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any costs originally recorded into another expense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that are directly linked to a specific job or a product. These costs are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transferred to an "in-progress" asset account such as inventory-work-in-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process, construction-in-progress, internal-use software in development, or a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completed asset account.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Depreciation, Amortization, and Depletion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671000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Expenses recognized by the process of allocating costs of an asset (tangible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intangible) over the period of time benefited or the asset's useful life.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Bad Debt Expense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672000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bad debt expense related to uncollectible non-credit reform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receivables.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tabs>
          <w:tab w:val="left" w:pos="32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Imputed Costs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673000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Office of Management and Budget (OMB) limits recognition of imputed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costs to specific categories identified in OMB Circular No. A-136,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"Financial Reporting Requirements," as amended. The amount of costs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incurred by a Federal entity for goods and services provided and paid for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total, or in part, by other Federal entities. The balance in this account must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equal the balance in USSGL account 578000, "Imputed Financing Sources."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Expenses Not Requiring Budgetary Resources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679000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costs that do not require budgetary resources (such as accounting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issue of operating materials and supplies when the consumption method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used.)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Contra Expense-Non-Fiduciary Deposit Fund Intragovernmental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Administrative Fees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679500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that offsets intragovernmental administrative fees paid by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nonfiduciary deposit funds, in compliance with SFFAS 7, paragraph 239.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Future Funded Expenses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680000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accrued expenses that are required to be funded from future-</w:t>
      </w:r>
      <w:r>
        <w:rPr>
          <w:rFonts w:ascii="Times New Roman" w:hAnsi="Times New Roman" w:cs="Times New Roman"/>
          <w:sz w:val="24"/>
          <w:szCs w:val="2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 appropriations. Examples include, but are not limited to, accrued annual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leave expense and upward subsidy reestimates for credit reform loan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programs. Although the normal balance for this account is debit,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in certain instances 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Employer Contributions to Employee Benefit Programs Not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Requiring Current-Year Budget Authority (Unobligated)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685000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benefit expense incurred that does not require current-year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budget authority (unobligated) by a Federal agency for the employer's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portion of contributions to employee benefit programs. This benefit expense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includes Federal Employees' Compensation Act and unemployment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employees.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Non-Production Costs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690000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Costs incurred and recognized that are linked to events other than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production of goods and services. Examples include, but are not limited to,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acquisition of general property, plant, and equipment (PP&amp;E); heritage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PP&amp;E; stewardship land; reorganization costs; and nonrecurring cleanup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costs resulting from facility abandonment that is not accrued. It also includes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post employment benefits, other than Federal Employees'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Compensation Act and unemployment for Federal employees reported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account 640000, "Benefit Expense."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Gains on Disposition of Assets -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711000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gain on the disposition (such as sale, exchange, disposal, or retirement)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assets not associated with investments or borrowings/loans.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Gains on Disposition of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711100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gain on the disposition (such as sale, exchange, disposal, or retirement)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- 114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Gains on Disposition of Borrowings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711200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gain on early repayment of outstanding borrowings.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Gains on Changes in Long-Term Assumptions - From Experience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717100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gain on the change in long-term assumptions from experience used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estimate Federal employee pension, other retirement benefit and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postemployment benefit liabilities, including veteran's compensation.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excludes amounts related to Federal Employees Compensation Act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Losses on Changes in Long-Term Assumptions - From Experience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717200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loss on the change in long-term assumptions from experience used to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estimate Federal employee pension, other retirement benefit and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postemployment benefit liabilities, including veteran's compensation.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excludes amounts related to Federal Employees Compensation Act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Unrealized Gains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718000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unrealized gains that include, but are not limited to: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unrealized holding gains on available for sale securities in accordance with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Financial Accounting Standard (FAS) 115, unrealized gains on investments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defined benefit pension plans under FAS 35, deferred gains on qualified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hedges under FAS 133, and qualified foreign currency translation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under FAS 52.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Unrealized Gain - Exchange Stabilization Fund (ESF)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718100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unrealized gain, due to exchange rates, on foreign currency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investments and foreign denominated assets in the Exchange Stabilization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Fund. Unrealized gains are due to adjustments for the market value of assets.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credit,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debit balance. This USSGL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is to be used only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0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Gains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719000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gain on assets resulting from events other than disposition. This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excludes amounts related to the gain on the change in long-term assumptions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from experience and gain on the change in long-term assumptions for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Federal employee pension, other retirement benefit and 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postemployment benefit liabilities, including veteran's compensation.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includes amounts related to Federal Employees Compensation Act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program.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Gains on International Monetary Fund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719090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gain on assets resulting from valuation changes on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Monetary Fund assets. This USSGL can only be used by the Department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Gains for Exchange Stabilization Fund (ESF) Accrued Interest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Charges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719100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When the Special Drawing Right (SDR) and foreign exchange rates change,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accrued SDR interest/charges and accrued interest on foreign securities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reflect a gain in the following circumstances: if the SDR-USD, Euro-USD,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Yen-USD exchange rate increases, a gain is recorded on SDR accrued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interest and accrued interest on foreign securities as applicable; if the SDR-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USD exchange rate decreases, a gain is recorded on accrued SDR charges.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USSGL account is to be used only by the Department of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Losses on Disposition of Assets -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loss on the disposition (such as sale, exchange, disposal, or retirement)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assets not associated with investments or borrowings/loans.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Losses on Disposition of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721100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loss on the disposition (such as sale, exchange, disposal, or retirement)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99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investments.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99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- 116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Losses on Disposition of Borrowings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721200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loss on the early repayment of outstanding borrowings.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Gains on Changes in Long-Term Assumptions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727100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gain on the change in long-term assumptions used to estimate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4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employee pension, other retirement benefit and other postemployment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benefit liabilities, including veteran's compensation. This account excludes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related to Federal Employees Compensation Act program.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Losses on Changes in Long-Term Assumptions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727200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loss on the change in long-term assumptions used to estimate Federal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4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employee pension, other retirement benefit and other postemployment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benefit liabilities, including veteran's compensation. This account excludes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related to Federal Employees Compensation Act program.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Unrealized Losses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728000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unrealized losses that include, but are not limited to: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4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unrealized holding losses on available for sale securities in accordance with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Financial Accounting Standard (FAS) 115, unrealized losses on investments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defined benefit pension plans under FAS 35, deferred losses on qualified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hedges under FAS 133, and qualified foreign currency translation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under FAS 52.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Unrealized Losses - Exchange Stabilization Fund (ESF)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728100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accumulated unrealized loss, due to exchange rates, on foreign currency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4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investments and foreign currency denominated assets in the Exchange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Stabilization Fund. Unrealized losses are due to adjustments for the market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value of assets. Although the normal balance for this account is debit,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in certain instances for this account to have a credit balance.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USSGL account is to be used only by the Department of 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45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- 117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Losses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729000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loss on assets resulting from events other than disposition. This excludes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related to the losses on the change in long-term assumptions from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experience and losses on the change in long-term assumptions for Federal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employee pension, other retirement benefit and other postemployment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benefit liabilities, including veteran's compensation. This account includes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amounts related to Federal Employees Compensation Act program.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Losses on International Monetary Fund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729090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losses on assets resulting from valuation changes on International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Monetary Fund assets. This USSGL can only be used by the Department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Losses for Exchange Stabilization Fund (ESF) Accrued Interest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Charges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When the Special Drawing Right (SDR) and foreign exchange rates change,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accrued SDR interest/charges and accrued interest on foreign securities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reflect a loss in the following circumstances: if the SDR-USD, Euro-USD, 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Yen-USD exchange rate decreases, a loss is recorded on SDR accrued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interest and accrued interest on foreign securities as applicable; if the SDR-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USD exchange rate increases, a loss is recorded in SDR accrued charges.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USSGL account is to be used only by the Department of Treasury.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Losses From Impairment of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729200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loss from the partial impairment of General Property, Plant and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Equipment (G-PP&amp;E), except internal use software, as prescribed by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FASAB SFFAS No. 44. G-PP&amp;E includes any property, plant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equipment (PP&amp;E) used in providing goods or services. G-PP&amp;E does not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include heritage assets, such as historic and national landmarks,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stewardship land.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Extraordinary Items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730000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Costs or income so unusual in type or amount as to be accorded special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treatment in the accounts or separate disclosure in financial statements.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credit,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Prior-Period Adjustments Due to Corrections of Errors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740000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adjustments affecting the cumulative results of operations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due to errors in prior-period financial statements that resulted from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mathematical mistakes, mistakes in the application of accounting principles,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or oversight or misuse of facts that existed at the time the financial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statements were prepared. Use USSGL account 740500, "Prior Period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Due to Corrections of Errors - Years Preceding the Prior Year"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the amount of adjustments affecting the cumulative results of operations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due to errors in the years preceding the prior year's financial statements.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Although the normal balance for this account is credit, it is acceptable in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certain instances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Prior-Period Adjustments Due to Changes in Accounting Principles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740100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adjustments affecting the cumulative results of operations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due to a change from one generally accepted accounting principle to another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one that can be justified as preferable or the adoption of a new FASAB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standard. Although the normal balance for this account is credit, it 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acceptable in certain instances for this account to have a debit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Prior-Period Adjustments Due to Corrections of Errors -Years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19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Preceding the Prior-Year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740500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adjustments affecting the cumulative results of operations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due to errors in years preceding the prior-year's financial statements that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resulted from mathematical mistakes, mistakes in the application of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accounting principles, or oversight or misuse of facts that existed at the time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financial statements were prepared. Use only when comparative financial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statements are being presented. Although the normal balance for this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is credit, it is acceptable in certain instances for this account to have a debit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- 119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Distribution of Income - Dividend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750000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Distribution of income such as interest on capital and franchise taxes.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Changes in Actuarial Liability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760000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increase or decrease in actuarial liability. Although the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7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normal balance for this account is debit, it is acceptable in certain instances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for this account to have a credit balance.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Trust Fund Warrant Journal Vouchers Issued Net of Adjustments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771000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appropriated to the various available trust fund receipt accounts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27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via a warrant journal voucher. The warrant journal voucher moves the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balance from the General Fund receipt account to the available trust fund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receipt account. This account is for the General Fund of the U.S.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Government use only.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Guaranteed Loan Level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801000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guaranteed loan commitments supportable by the subsidy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7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budget authority of new commitments or, in the case of negative subsidies,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authorized by appropriation acts.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Guaranteed Loan Level - Unapportioned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801500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guaranteed loan level not yet apportioned by Office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Management and Budget.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Guaranteed Loan Level - Apportioned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802000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category A and B guaranteed loan levels approved by Office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27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 Management and Budget on the SF 132: Apportionment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Reapportionment Schedule.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270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- 120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Guaranteed Loan Level - Used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804000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category A and B guaranteed loan principal obligated by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lenders and reported to the agency.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Guaranteed Loan Level - Unused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804500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category A and B guaranteed loan levels for which contracts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have not been signed. This 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Guaranteed Loan Principal Outstanding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805000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guaranteed loan principal outstanding with the lender at any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given time.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Guaranteed Loan New Disbursements by Lender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805300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guaranteed loan principal disbursed during the current year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by lenders.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Guaranteed Loan Collections, Defaults, and Adjustments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806500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guaranteed loan collections, defaults, or any other type of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adjustments that reduce the amount of loan principal outstanding with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lender.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Guaranteed Loan Cumulative Disbursements by Lenders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807000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guaranteed loan disbursements by lenders, net of collections,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defaults, or adjustments, after USSGL accounts 805300, "Guaranteed Loan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New Disbursements by Lender," and 806500, "Guaranteed Loan Collections,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Defaults, and Adjustments," are closed into this account at yearend. This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account does not close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74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- 121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Partial or Early Cancellation of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809100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authority canceled and recorded in USSGL account 435100,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Partial or Early Cancellation of Authority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a U.S. Treasury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arrant.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This account will be maintained as a tracking mechanism for the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Antideficiency Act. Antideficiency Act provisions continue to apply to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canceled Treasury Appropriation Fund Symbols (TAFS) and to partially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canceled authority in TAFS that are otherwise still valid, such as partial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cancellation of authority in a no-year TAFS. The balance in 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435100, Partial or Early Cancellation of Authority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W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ith a U.S. Treasury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Warrant, is reclassified into this account in a closing entry.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Offset for Partial or Early Cancellation of Authority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809200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To offset activity recorded in USSGL account 809100, Partial or Early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Cancellation of Authority. This account will be maintained as a tracking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mechanism for the Antideficiency Act. Antideficiency Act provisions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continue to apply to canceled Treasury Appropriation Fund Symbols (TAFS)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to partially canceled authority in TAFS that are otherwise still valid,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122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such as partial cancellation of authority in a no-year TAFS.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Offset for Purchases of Assets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880100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Credit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recorded to offset activity in USSGL account 880200,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"Purchases of Property, Plant, and Equipment," USSGL account 880300,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"Purchases of Inventory and Related Property," and USSGL account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880400, "Purchases of Assets - Other." USSGL accounts 880200, 880300,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and 880400 close into this account at yearend. This account does not close at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Purchases of Property, Plant, and Equipment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880200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capitalized property, plant, and equipment purchased during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fiscal year. This account closes into USSGL account 880100, "Offset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Purchases of Assets,"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186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- 122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page"/>
      </w:r>
    </w:p>
    <w:p>
      <w:pPr>
        <w:rPr>
          <w:rFonts w:ascii="Times New Roman" w:hAnsi="Times New Roman" w:cs="Times New Roman"/>
          <w:color w:val="010302"/>
        </w:rPr>
        <w:tabs>
          <w:tab w:val="left" w:pos="5086"/>
          <w:tab w:val="left" w:pos="5676"/>
          <w:tab w:val="left" w:pos="7349"/>
          <w:tab w:val="left" w:pos="9016"/>
        </w:tabs>
        <w:spacing w:before="203" w:after="0" w:line="309" w:lineRule="exact"/>
        <w:ind w:left="1294" w:right="1189" w:firstLine="0"/>
      </w:pPr>
      <w:r/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Part 2 	 		Fiscal Year 2019 Reporting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SUPPLEMENT 		 		Section II  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U.S. Standard General Ledger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94" w:right="1189" w:firstLine="310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Accounts and Definitions  </w:t>
      </w:r>
    </w:p>
    <w:p>
      <w:pPr>
        <w:rPr>
          <w:rFonts w:ascii="Times New Roman" w:hAnsi="Times New Roman" w:cs="Times New Roman"/>
          <w:color w:val="010302"/>
        </w:rPr>
        <w:spacing w:before="19" w:after="0" w:line="240" w:lineRule="auto"/>
        <w:ind w:left="1280" w:right="14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Purchases of Inventory and Related Property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4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880300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4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4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inventory and related property purchased during the fiscal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4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year. This account closes into USSGL account 880100, "Offset for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Purchases of Assets,"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4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4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Title: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86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Purchases of Assets - Other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4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Account Number: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880400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4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Normal Balance: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21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Debit 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280" w:right="1458" w:firstLine="0"/>
      </w:pP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Definition: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53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The amount of other assets purchased during the fiscal year, not otherwise  </w:t>
      </w:r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500" w:right="14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classified in USSGL accounts 880200, "Purchases of Property, Plant, and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Equipment," and 880300, "Purchases of Inventory and Related Property."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Other assets include, but are not limited to, the purchase of investments  </w:t>
      </w:r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500" w:right="14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requiring an outlay. In addition, this account closes into USSGL account  </w:t>
      </w:r>
      <w:r>
        <w:br w:type="textWrapping" w:clear="all"/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880100, "Offset for Purchases of Assets," at yearend.  </w:t>
      </w:r>
    </w:p>
    <w:p>
      <w:pPr>
        <w:rPr>
          <w:rFonts w:ascii="Times New Roman" w:hAnsi="Times New Roman" w:cs="Times New Roman"/>
          <w:color w:val="010302"/>
        </w:rPr>
        <w:tabs>
          <w:tab w:val="left" w:pos="2500"/>
        </w:tabs>
        <w:spacing w:before="0" w:after="0" w:line="240" w:lineRule="auto"/>
        <w:ind w:left="1280" w:right="1458" w:firstLine="0"/>
      </w:pP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 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after="9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500" w:left="500" w:header="708" w:footer="708" w:gutter="0"/>
          <w:docGrid w:linePitch="360"/>
        </w:sectPr>
        <w:tabs>
          <w:tab w:val="left" w:pos="5194"/>
          <w:tab w:val="left" w:pos="8938"/>
        </w:tabs>
        <w:spacing w:before="0" w:after="0" w:line="240" w:lineRule="auto"/>
        <w:ind w:left="1294" w:right="1185" w:firstLine="0"/>
      </w:pP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Bulletin No. 2018-05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II AD - 123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June 2018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</w:p>
    <w:sectPr>
      <w:type w:val="continuous"/>
      <w:pgSz w:w="12250" w:h="15850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2018-06-13T15:30:54Z</dcterms:created>
  <dcterms:modified xsi:type="dcterms:W3CDTF">2018-06-13T15:30:54Z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