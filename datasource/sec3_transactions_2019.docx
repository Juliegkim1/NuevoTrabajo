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399 Funding - Budgetary Resources Other Than 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anticipated appropriation.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receipt of appropriation,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104.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enact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3119" w:right="119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appropriations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anticipated, credit USSGL account 412000. For anticipated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appropriations,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102. Use USSGL account 462000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This transaction is not recorded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or non-revolving trust funds unless amounts are appropriated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via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Liquidation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411200 	Liquidation of Deficienc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Appropriations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411500 	Loan Subsidy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Forgiveness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411700 	Loan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Expense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411800 	Reestimated Loan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reduced and subsequently reclassified as a closing entry 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1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previous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Office of Management and Budget Circular No. A-11 for the definition of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reductions. Reductions include rescissions, across-the-board reductions,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sequestrations. If the reduction is classified as a sequester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ount, record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Office of Management and Budget has determined that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beco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available for obligation in the subsequent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438400 	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Returned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1" w:firstLine="3138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355" w:lineRule="exact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90"/>
          <w:tab w:val="left" w:pos="8952"/>
        </w:tabs>
        <w:spacing w:before="197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gaining fund the reappropriation of authority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expired losing fund to 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unexpired gaining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112 for the expired losing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415000 	Reappropriations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losing fund the reappropriation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expired losing fund to 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unexpired gaining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110 for gaining funds. Special and trust funds receiving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and/or transfers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accounts in the 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- Transfers-Out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anticipated appropriation expenditure transfer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trust fund to a general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3118" w:right="118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In exceptional cases,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be recorded for an anticipated 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to a trust fund account, for exa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recipient account is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Limitation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Expenses trust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18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Transactions for SF 133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Trust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421500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Office of Management and Budget and available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188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allot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90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3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anticipated resources apportioned but not available for use until they are realized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31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resources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3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3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- Anticipated Resources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31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A119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anticipated resources in programs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469000 is used as a funds control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echanism.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Resources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allot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realization of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and apportioned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programs subject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31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transactions that reference this transaction: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186,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212,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706,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708,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8" w:right="13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B126, C106, C109, C114, C116, C124, C130, C132, C136, C148, C152, C154,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C182, C412, C416, C602, C606, C612, C614, C616, C618, C626, C640, C650,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D108, D110, and D134. USSGL transactions that reference a reversal of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31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712, C604, C608, and C620.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- Anticipated Resources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331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355" w:lineRule="exact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90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A123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realization of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programs exempt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7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transactions that reference this transaction: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186,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212,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706, B126,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C106, C109, C116, C124, C130, C132, C136, C148, C152, C154, C182, C412,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C416, C602, C606, C612, C614, C616, C618, C626, C640, D108, D110, and D134.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transactions that reference a reversal for this transaction: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712, C604,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C608, and C620.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Resources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recoveries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 and/or nonexpenditure transfers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or non-revolving trust fund receipts (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available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previously precluded amounts).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account should be used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accounts that have/had outstanding balances in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439700.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balance in USSGL account 439701 should be reflected as part of the end-of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balance on Schedule N: Special and Trust Fund Receipts Schedule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of the United States Government. Trust and special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hose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ited to the current year obligations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record this transaction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 as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439701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Prior-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7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3" w:lineRule="exact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A125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duction in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advance funding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available in the previous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guidance;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Funding Scenario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specifically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ithheld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Office of Management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(OMB).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authority is released.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- OMB Deferral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90"/>
          <w:tab w:val="left" w:pos="8952"/>
        </w:tabs>
        <w:spacing w:before="65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A127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(that is appropriated receipts)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balance in USSGL accounts 439700 and 439800 should be reflected as part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end-of-year balance on Schedule N: Schedule on Unavailable Collections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of the United States Government. Trust and special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hose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ited to the current year obligations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record this transaction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 as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porarily unavailable pursuant to public 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8" w:lineRule="exact"/>
        <w:ind w:left="3119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 available. Refer to F126 for related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preclosing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for Obligation Pursuant to Public 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A129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spending authority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temporaril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28" w:lineRule="exact"/>
        <w:ind w:left="3118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balance in USSGL accounts 439700 and 439800 should be reflected as part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end-of-year balance on Schedule N: Schedule on Unavailable Collections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of the United States Government. Trust and special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hose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ited to the current year obligations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record this transaction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 as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3" w:lineRule="exact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90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in a trust or special fund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bol, temporaril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as a result of a refund collected or recover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a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 that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for obligation and is to be reclassified as "Receipts Unavailable for Obligation Upon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Collection"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0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139 for trust or special fund refunds or recoveries that are to be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reclassified as "Receipts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Obligation"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0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or Special Fund Guidance on Refunds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and Trust Fund Refunds and Recoveries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- Receipts Unavailable for Obligation Upon Collection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or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0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Office of Management and Budget Circular No. A-11 for the definition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 include rescissions, across-the-board reductions, and sequestrations.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 USSGL account 439200, use Authority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Code attribute "B" to record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Code attribute "C" to record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 to contract authority. There is no effect on USSGL account 101000,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With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contract authority is reduced.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90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of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2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USSGL account 299100 if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does not occur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of funds,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141. Refer to Office of Management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Circular No. A-11 for the definition of reductions. Reductions include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rescissions, across-the-board reductions, and sequestrations. Special and trust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and/or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of unexpended appropriations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record USSGL accounts in the 310000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2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-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permanently reduced in a special or trust expenditure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26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special or trust unavailable receipt account.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Office of Management and Budget Circular A-11 for the definition of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8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reductions. Reductions include rescissions, across-the-board reductions,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sequestrations. Note: To return fund balance to the related special and trust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receipt account, also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185.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2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Reductions - Unavailable Receipt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574500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Dedicated Coll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ctions Transferred 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90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appropriated receip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anently reduced and canceled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legislative action in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1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trust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Office of Management and Budget (OMB) Circular No.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-11 for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definition of reductions. Reductions include rescissions, across-the-board reductions,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sequestrations. This transaction applies to a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cancellation. Fund balance must be returned to a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iscellaneous receipt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designated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OMB on an SF 1151, Nonexpenditure Transfer, cod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as a capital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transfer. Credit USSGL account 299100 if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of funds does not occur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Reductions - Unavailable Receipt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-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legislative action. This transaction may be used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1937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special and trust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 that are designated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available for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ent, or in revolving funds, or for reductions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if dee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appropriate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Office of Management and Budget (OMB)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and/or specific legislative action.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18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422 to adjust the receivable if USSGL account 416600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established.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TC-518 to adjust the receivable if 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412600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established. When reducing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collections, include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Code attribute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to ensure proper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OMB Schedule P. Refer to OMB Circular No. A-11 for the definition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reductions. Reductions include rescissions, across-the-board reductions,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sequestrations.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438200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438300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90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rescission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of funds for balances previously recorded as pending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rescission.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USSGL account 299100 if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does not occur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3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and trust 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 and/or transfers of 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in the 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- Pending Rescission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-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unobligated balances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ithheld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pending congressional action 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Presidential rescission proposal.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there is a release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previously unavailable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6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pending rescissions.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- Pending Rescission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recoveries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Recoveries of Prior-Year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for Commitment/Obligation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90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A139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in a trust or special fund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bol, temporaril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as a result of a refund collected or recover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a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 that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for obligation and is to be reclassified as "Receipts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Obligation"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858"/>
        </w:tabs>
        <w:spacing w:before="20" w:after="0" w:line="230" w:lineRule="exact"/>
        <w:ind w:left="3039" w:right="1516" w:hanging="1840"/>
        <w:jc w:val="right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130 for trust or special fund refunds or recoveries that are to be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reclassified as "Receipts Unavailable for Obligation Upon Collection"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20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or Special Fund Guidance on Refunds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and Trust Fund Refunds and Recoveries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porarily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4417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- Receipts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anticipated collections including refunds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prior-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obligated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8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outla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in unexpired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118 for anticipated resources apportioned but not available for use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until they are realized. Refunds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obligated and outlayed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S) that has not expired or canceled should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transaction. This transaction is also applicable to credit card rebates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2" w:lineRule="exact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Recoveries of Prior-Year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for Commitment/Obligation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A141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of funds for reductions of unexpended appropriations previously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did not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occur.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reductions of unexpended appropriations,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132.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reductions,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189.Refer to Office of Manage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Circular No. A-11 for the definition of reductions. Reductions include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rescissions, across-the-board reductions, and sequestrations.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- Reductions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4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4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anticipated nonexpenditure transfers to a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18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143 to record anticipated capital transfers to a General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3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4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31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31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1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A143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anticipated capital transfers to a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18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142 to record anticipated nonexpenditure transfers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proprietar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transaction. Reverse USSGL TC-B425 if a contingent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recorded.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Capital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A145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offsetting collections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anently reduced and canceled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legislative action 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revolving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Office of Management and Budget (OMB) Circular No.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-11 for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6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definition of reductions. Reductions include rescissions, across-the-board reductions,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sequestrations. This transaction applies to a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reduction. Fund balance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must be returned to a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iscellaneous receipt account designated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OMB on an SF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1151, Nonexpenditure Transfer, cod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as a capital transfer. Credit 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299100 if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of funds does not occur simultaneously.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20" w:after="0" w:line="230" w:lineRule="exact"/>
        <w:ind w:left="3116" w:right="118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Reductions - Unavailable Receipt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29" w:lineRule="exact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30" w:lineRule="exact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- Reductions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disbursed by the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not previously accrued.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3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pplicable to both direct and guaranteed loans. If funded by a direct appropriation,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also post 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reases to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3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Decreases to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A152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indefinite or 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1" w:lineRule="exact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cover reductions of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148.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414100 	Current-Year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A154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realization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estimated.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3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When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is estimated, the actual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is realized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based on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obligated.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TC-B306.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414100 	Current-Year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A155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appropriation to liquidate obligations initially incurred against the authority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0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not exercised.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transaction is based on an appropriation or authorizing language that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0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agency to have this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of activity.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Case Studies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Substitution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A156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of cash to fund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Federal Financing Bank. This includes non-credit reform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to repa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interest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(capitalized loan interest).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1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Guide, Non-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With Capitalized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414800 	Resources Realized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Converted to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Capitalized Loan Interest Payable - Non-Credit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A157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nonallocation transfer-in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trust funds of an appropriation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0" w:lineRule="exact"/>
        <w:ind w:left="1277" w:right="121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liquidate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representing contract authority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transferred.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161 for recording the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and establishing the receivable of funds. The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(USSGL account 415300, 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Nonallocation) is not reduced until closing.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1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Transfers of Contract Authority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Nonallocation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0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417000 	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Non-Allocation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A158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actual reductions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previously 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164 for anticipated reductions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Reductions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Decreases to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3" w:lineRule="exact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A159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substituted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offsetting collections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not exercised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transaction is based on an appropriation or authorizing language that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05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such activit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is used in 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TC-C110.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Case Studies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Reductions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Substitution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nonallocation transfer-out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trust funds of an appropriation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05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liquidate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representing contract authority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transferred.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163 for recording the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and establishing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of funds. The previously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(USSGL account 415300, 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Nonallocation) is not reduced until closing.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0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Transfers of Contract Authority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Nonallocation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Non-Allocation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transfer-in of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one nonallocation trust fund account to another,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to the actual transfer of liquidating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 balance, based upon legislative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guidance. This transaction may only be record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Transportation.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Transfers of Contract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415300 	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- Non-Allocation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133000 	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56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 of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to cover obligations for the current year.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404200 	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3" w:lineRule="exact"/>
        <w:ind w:left="1279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transfer-out of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one nonallocation trust fund account 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another, prior to the actual transfer of liquidating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 balance, based upon legislative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guidance. This transaction may only be record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Transportation.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Transfers of Contract Authority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Nonallocation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- Non-Allocation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anticipated reductions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1" w:lineRule="exact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recorded as unapportioned.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Reductions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return (transfer-out) of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from one nonallocation trust fund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back to the originating nonallocation trust fund account. This transaction may only be recorded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Transportation.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1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161 for the original contract authority transferred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previously established.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1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Transfers of Contract Authority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Nonallocation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- Non-Allocation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175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definite and indefinite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based on legislation.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413100 	Current-Year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return (transfer-in) of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one nonallocation trust fund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back to the originating nonallocation trust fund account. This transaction may only be recorded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Transportation.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163 for the original contract authority transferred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established.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Transfers of Contract Authority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Nonallocation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415300 	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- Non-Allocation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realization of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18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When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estimated, the actual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realized based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obligated.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TC-B306.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413100 	Current-Year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Indefinite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A169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portion of an appropriation to liquidate obligations incurred against contract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0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that is no longer required.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transaction is based on an appropriation or authorizing language that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agency to have this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of activity. This is the portion of funded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that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n. Special and trust funds receiving appropr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of the U.S. Government and/or transfers of unexpended appropriations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USSGL accounts in the 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413500 	Contract Authority Liquidated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Withdra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 liquidating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5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Liquidated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Liquidated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appropriation to liquidate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is supported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nonexpenditure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5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Treasury-Managed Trust Fund Tre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Guide: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50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Nonexpenditure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Liquidated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anticipated actual reductions to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352" w:lineRule="exact"/>
        <w:ind w:left="1277" w:right="12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not anticipated,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174.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2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403400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Contract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Decreases to Indefinite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appropriation to liquidate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is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 supported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transfer of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Treasury-Managed Trust Fund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Guide: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Nonexpenditure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To Be Liquidated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133000 	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unanticipated actual decrease to indefinite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reduction of unobligated balances for indefinite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record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yearend preclosing USSGL TC-F112.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Decreases to Indefinite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transfer-in of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Treasury-Managed Trust Fund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that liquidates a previously established receivable for contract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173 for the appropriation to liquidate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is not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yet supported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nonexpenditure transfer of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Guide: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Nonexpenditure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413600 	Contract Authority To Be Liquidated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Liquidated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4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anticipated indefinite contract authority to cover anticipated obligations for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45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403200 	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Indefinite Contract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4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4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4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transfer-in of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parent account to a recipient account based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1939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upon an approved letter. The nonexpenditure allocation transfer of funds has not yet been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34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Guide; Transfers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413700 	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4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133000 	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4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anticipated adjustments/decreases to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34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to increase the anticipated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ents/reductions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during the year.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403400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A179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transfer-out of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parent account to a recipient account based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upon an approved letter. The nonexpenditure allocation transfer of funds has not yet been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34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Guide; Transfers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34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</w:p>
    <w:p>
      <w:pPr>
        <w:spacing w:after="9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A180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allocation transfer-out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parent account to a recipient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representing contract authority previously transferred.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177 for recording the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and establishing the receivable of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Guide; Transfers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4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4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A181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allocation transfer-in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parent account to a recipient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representing contract authority previously transferred.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179 for recording the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and establishing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of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Guide; Transfers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A183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receipt account the amount of appropriated receipts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agency's unavailable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4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 account to an expenditure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Unavailable Special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89" w:lineRule="exact"/>
        <w:ind w:left="1278" w:right="134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4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574500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Dedicated Coll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ctions Transferred 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A184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appropriated receipts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agency's unavailable receipt account to 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Unavailable Special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184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Trust or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0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Dedicated Coll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ctions Transferred 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A185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a special or trust unavailable receipt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FS), an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temporaril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reduced in an associated special or trust expenditure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Or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in a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iscellaneous receipt account, an amount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anently reduced and cancelled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an associated special or trust expenditure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133 in the related special or trust expenditure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Dedicated Coll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ctions Transferred 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A186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revenue to available non-revolving trust funds and special funds,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revenue 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immediatel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for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Forfeiture Revenue - Cash and Cash Equivalents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Forfeiture Revenue - Forfeitures of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spacing w:after="1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A187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liquidation of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collections against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0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substituted for contract authority and have no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been earned.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413200 	Substitution of Contract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Liquidated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4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A188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revenue to available non-revolving trust funds and special funds,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revenue is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immediately available for obligation upon collection.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credit to USSGL account 439400 acts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a contra-resource account. Ho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ever, these receipts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 available for investment.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24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When receipts beco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available for obligation,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190. See TCs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C454 and C458 for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or deflation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4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Receipts Not Available for Obligation Upon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0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Corporate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Estate and Gift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A189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of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and fund balance in a trust or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3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expenditure account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unavailable receipt account.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Post an increase in fund balance in the associated unavailable receipt account.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Unlike reductions in available special and trust funds, there is no automatic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 of this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the follo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year. Treasury processes a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reducing fund balance in the expenditure account and increasing fund balance in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associated unavailable receipt account.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185 in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special or trust fund receipt account. Credit USSGL account 299100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does not occur simultaneously.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of funds,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141.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438700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Receipts,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438800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Receipts,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574500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Dedicated Coll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ctions Transferred 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-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receipts in available trust funds and special funds that beco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available for obligation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after not being available for obligation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originall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collected.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debit to 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439400 provides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When receipts are originall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collected,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188.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Receipts Not Available for Obligation Upon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439400 	Receipts Unavailable for Obligation Upon Collection - Current-Year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4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A192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available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receipt or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 balances previously precluded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49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recorded upon legislation making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available, or in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34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obligations incurred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current-year receipts are not enough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cover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obligations.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127 for the original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precluded the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34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4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From Receipt 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49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4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4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4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A194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available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 balances previously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49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recorded upon legislation making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available, or in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34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obligations incurred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current-year receipts are not enough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cover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obligations.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129 for the original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precluded the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34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4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4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From Offsetting Collection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349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4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34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A195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revenue for non-revolving trust and special funds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accrued.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TC-C422 or TC-C418 for accrual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186 if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accrued. See TCs C454 and C458 for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or deflation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Inflation Protected 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2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A196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annualized level of an appropriation provided under a continuing resolution.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8" w:lineRule="exact"/>
        <w:ind w:left="3119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197 to record the Fund Balance With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under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of the continuing resolution.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Provided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Continuing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Resolution Scenario.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Liquidation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411200 	Liquidation of Deficienc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Appropriations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411500 	Loan Subsidy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Forgiveness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411700 	Loan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Expense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A197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Fund Balance With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under a continuing resolution as deter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Office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Manage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Budget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auto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atic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bulletin.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196 to record the appropriation provided under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continuing resolution. This transaction also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be used to record additional funding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provided under a revised or extended continuing resolution. Under revisions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extensions of continuing resolutions, reverse USSGL TC-A128.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28" w:lineRule="exact"/>
        <w:ind w:left="3120" w:right="118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Provided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Continuing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Resolution Scenario.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109000 	Fund Balance With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While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aiting a Warrant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A198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Fund Balance With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adjust the Fund Balance With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Under a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Continuing Resolution to zero upon the enactment of an appropriation and receipt of a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18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to be used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agencies under a continuing resolution that have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received notice that their appropriation bills have been passed and that have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18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Warrant. Reverse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128.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Provided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Continuing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8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Resolution Scenario.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While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aiting a Warrant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A199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the annualized level of an appropriation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enacted level is less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than the proposed annual level (based on a continuing resolution).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enacted level is above the proposed annualized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level.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TC-A198.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Provided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Continuing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Resolution Scenario.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Liquidation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Liquidation of Deficienc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Appropriations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Subsidy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Forgiveness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Expense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cancellation of outstanding debt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there is not an appropriation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Forgiveness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Versus No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Scenario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411601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Forgiveness - Cancellation of Debt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financing account an appropriation received for a positive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odification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204 and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412500 	Loan Modification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Transfer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positive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odifications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 and adjustment transfers related to Direct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90" w:lineRule="exact"/>
        <w:ind w:left="1278" w:right="1202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the financing account.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Financing Sources - 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positive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odifications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 and adjustment transfers to Direct Loans 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2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liabilities in the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Financing Sources - Credit Reform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negative modifications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 and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transfers related to Direct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2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Loan Guarantee liabilities in the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Financing Sources - 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transfer-out of financing sources and fund balance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Custodial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via the Statement of Transactions (224).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TC-C142.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Custodial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1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 Transfer to a Different Intragovernmental Treasury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599800 	Custodial Collections Transferred Out to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Than the General Fund of the U.S. Government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financing sources transferred in to a special or nonrevolving trust fund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General Fund receipt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21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Custodial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 Transfer to a Different Intragovernmental Treasury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599700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 Transferred In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Custodial Statement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A213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anticipated offsetting collections or offsetting receipts used to reduce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aiting for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 to be adjusted.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Office of Manage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Budget Circular No.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-11 for additional guidance.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Reduced by Offsetting 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Offsetting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Reductions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recoveries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 and/or nonexpenditure transfers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8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or non-revolving trust fund receipts (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available for obligation after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available for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purposes) This account should be used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accounts that have/had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outstanding balances in USSGL account 439400.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439401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Prior-Year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8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A215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recoveries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 and/or nonexpenditure transfers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(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available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ounts). This account should be used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accounts that have/had outstanding balances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439800.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439801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8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recoveries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 derived from repa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advances and to be used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repayment of the repa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advance. This account should be used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accounts that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have/had outstanding balances in USSGL account 415900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415901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Repayment of Repayable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interest received for a non-Bureau of the Fiscal 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a special or non-revolving trust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 agency must have specific 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hold monies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non-Bureau of the Fiscal 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 B150 if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public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are returned to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 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Financial Manual, Volu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I, Part 2, Chapter 3400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Reporting on Cash and Investments Held Outside of the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guidance, such as Statement of Transactions (224)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A251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interest received for a non-Bureau of the Fiscal 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a revolving or revolving trust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 agency must have specific 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hold monies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5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non-Bureau of the Fiscal 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 B150 if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public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are returned to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 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Financial Manual, Volu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I, Part 2, Chapter 3400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Reporting on Cash and Investments Held Outside of the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guidance, such as Statement of Transactions (224)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425200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699 Funding - Authority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anticipated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receiving allocation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8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transfers-in.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Anticipated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transfer-out of unobligated unexpired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 of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noninvested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not previously anticipated,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funds do not record USSGL accounts in the 310000 series, except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via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Warrant. Special funds receiving direct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and/or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Federal funds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USSGL accounts in the 310000 series. Transfer partners must use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448. Refer to the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the cover sheet at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6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transfer-out of unobligated unexpired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 of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1937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noninvested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not previously anticipated,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appropriated rece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18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450. Refer to the conventions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after="2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transfer-in of unexpired unobligated balances to an expired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1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412. Refer to conventions and limitations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listed on the coversheet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419200 	Balance Transfers - Unexpired to Expired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transfer-in of unexpired unobligated balances to an expired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15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receipts.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414. Refer to conventions and limitations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15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listed on the coversheet at the beginning of this section.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419200 	Balance Transfers - Unexpired to Expired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transfer-out of unexpired unobligated balances to an 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8" w:lineRule="exact"/>
        <w:ind w:left="3118" w:right="121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408. Refer to conventions and limitations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listed on the coversheet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Unexpired to Expired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1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1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transfer-out of unexpired unobligated balances to an 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receipts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31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410. Refer to conventions and limitations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listed on the coversheet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1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1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1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Unexpired to Expired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1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1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1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be transferred in to a receiving allocation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parent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maintains invested balances, prior to the SF 1151: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Transfer Authorization request.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1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426.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1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1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11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1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Anticipated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1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1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1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133000 	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actual nonexpenditure transfer-in to an allocation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Symbol,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parent maintains invested balances via an SF 1151: Nonexpenditure Transfer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Authorization.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31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a credit to USSGL accounts 416600 and 133000 if the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been realized before the actual transfer of funds. Transfer partner must use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430.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1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311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352" w:lineRule="exact"/>
        <w:ind w:left="1277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in an allocation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 for the amount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19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budget authority is temporaril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135 to record the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Reclassified -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Be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4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adjust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due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previously appropria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to the allocation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parent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that maintains invested balances as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result of an enacted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porary reduction.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Office of Management and Budget Circular No. A-11 for the definition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 include rescissions, across-the-board reductions, and sequestrations. Post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in the allocation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The allocation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135.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4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Reclassified -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Be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be transferred out to a receiving allocation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parent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aintains invested balances,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the SF 1151: Nonexpenditure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Authorization request.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416.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1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actual nonexpenditure transfer-out to an allocation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Symbol,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parent maintains invested balances via SF 1151: Nonexpenditure Transfer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Authorization.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0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a debit to USSGL accounts 416600 and 215000 if the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been realized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the actual transfer of funds. Transfer partner must use 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420.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return (transfer-out) to the parent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unobligated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0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funds do not record USSGL accounts in the 310000 series except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via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Warrant. Special 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of the U.S. Government and/or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Federal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record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accounts in the 310000 series. Transfer partners must use USSGL TC-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436. Refer to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the cover sheet at the beginning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return (transfer-out) to the parent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unobligated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receipts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438. Refer to conventions and limitations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listed on 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parent agency the receipt (transfer-in) of unobligated 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allocation transfer,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Transfer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18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funds do not record USSGL accounts in the 310000 series except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via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Warrant. Special 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of the U.S. Government and/or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Federal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record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accounts in the 310000 series. Transfer partners must use USSGL TC-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432. Refer to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the cover sheet at the beginning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parent agency the receipt (transfer-in) of unobligated 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Transfer Authorization,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receipts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18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434. Refer to conventions and limitations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listed on 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return (transfer-out) to the parent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unobligated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 not previously anticipated, accomplished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via SF 1151: 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444. Trust funds do not record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in the 310000 series, except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appropria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of the U.S. Government via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Warrant. Special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and/or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Federal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record USSGL accounts in the 310000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series. Record USSGL account 133000 if the 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established.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conventions and limitations listed on the cover sheet at the beginning of this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return (transfer-out) to the parent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unobligated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 not previously anticipated, accomplished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via SF 1151: 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appropriated rece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446. Record USSGL account 133000 if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established. Refer to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parent agency the return (transfer-in) from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unobligated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 not previously anticipated, accomplished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via SF 1151: 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5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440. Trust funds do not record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in the 310000 series, except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appropria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via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Warrant. Special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and/or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Federal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record USSGL accounts in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310000 series. Record USSGL account 215000 if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established. Refer to conventions and limitations listed on the cover sheet at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2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parent agency the return (transfer-in) from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unobligated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 not previously anticipated, accomplished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via SF 1151: 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appropriated rece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5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transfer partner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442 to record the receiving agency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returning the authority and funds to this parent agency. Record USSGL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215000 if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established. Refer to conventions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5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transfer-in of unobligated unexpired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 of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noninvested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not previously anticipated,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29" w:lineRule="exact"/>
        <w:ind w:left="3120" w:right="120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funds do not record USSGL accounts in the 310000 series, except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via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Warrant. Special 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of the U.S. Government and/or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Federal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record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accounts in the 310000 series. Transfer partners must use USSGL TC-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404. Refer to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the cover sheet at the beginning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transfer-in of unobligated unexpired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 of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noninvested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not previously anticipated,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appropriated rece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0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partners must use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406. Refer to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- 39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A452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return (transfer-out) to the parent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unobligated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receipts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2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454. Record USSGL account 133000 if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established. Refer to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2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cover sheet at the beginning of this section.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A454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parent agency the return (transfer-in) from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unobligated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193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allocation transfer,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receipts.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2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452. Record USSGL account 215000 if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established. Refer to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A456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 out of expired unobligated expenditure transfers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2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SS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Limitation 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Expenses Trust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Expired Expenditure Transfers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575000 	Expenditure Financing Sources - Transfers-In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Receivable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A458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 in of expired unobligated expenditure transfers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18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SS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Limitation 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Expenses Trust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419900 	Transfer of Expired Expenditure Transfers -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133500 	Expenditure Transfers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A460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transfer-in of expired unobligated balances to an unexpired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18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are transferred as a result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extend the period of availability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expired balances, but does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eet the definition of a reappropriation. Special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trust 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 and/or transfers of 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in the 310000 series. Transfer 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464. Refer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conventions and limitations listed on the cover sheet at the beginning of this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Extensions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vailability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- Expired TAFS to Unexpired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419100 	Balance Transfers - Extension of Availabilit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Than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A462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transfer-in of expired unobligated balances to an unexpired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are transferred as a result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extend the period of availability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expired balances, but does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eet the definition of a reappropriation. Transfer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466. Refer to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Extensions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vailability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- Expired TAFS to Unexpired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419100 	Balance Transfers - Extension of Availabilit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Than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18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355" w:lineRule="exact"/>
        <w:ind w:left="127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A464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transfer-out of expired unobligated balances to an unexpired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are transferred as a result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extend the period of availability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expired balances, but does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eet the definition of a reappropriation. Special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trust 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 and/or transfers of 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in the 310000 series. Transfer 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460. Refer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conventions and limitations listed on the cover sheet at the beginning of this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Extensions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vailability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- Expired TAFS to Unexpired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Extension of Availabilit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A466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transfer-out of expired unobligated balances to an unexpired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receipts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are transferred as a result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extend the period of availability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expired balance but does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eet the definition of a reappropriation. Transfer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partners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462. Refer to conventions and 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Extensions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vailability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- Expired TAFS to Unexpired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Extension of Availabilit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3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A467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transfer-in of expired unobligated balances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another 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3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a credit to USSGL account 310200 if the source of the transfer is derived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appropriations. Record a credit to USSGL account 575500 if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receipts. Transfer partners must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469. Refer to conventions and limitations listed on the coversheet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419600 	Balance Transfers-In - Expired to Expired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A468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anticipated transfer-in of current-year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183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418000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418300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Balance Transfers - Unobligated Balances - Legislative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 of Purpose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352" w:lineRule="exact"/>
        <w:ind w:left="1277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4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4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A469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nonexpenditure transfer-out of expired unobligated balances to another 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664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4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a debit to USSGL account 310300 if the source of the transfer is derived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appropriations. Record a debit to USSGL account 576500 if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receipts. Transfer partners must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467. Refer to conventions and limitations listed on the coversheet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1844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4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Transfers-Out - Expired to Expired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3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4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3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A470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transfer-out of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authority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66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418300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Balance Transfers - Unobligated Balances - Legislative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 of 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20" w:after="0" w:line="225" w:lineRule="exact"/>
        <w:ind w:left="1276" w:right="11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A472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transfer-in of current-year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1936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anticipated, accomplished via SF 1151: 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30" w:lineRule="exact"/>
        <w:ind w:left="3117" w:right="118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and trust 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 and/or transfers of 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in the 310000 series. 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476. Refer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conventions and limitations listed on 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417000 	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419000 	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30" w:lineRule="exact"/>
        <w:ind w:left="4215" w:right="1184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419300 	Balance Transfers - Unobligated Balances - Legislative Change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418300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Balance Transfers - Unobligated Balances - Legislative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 of 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spacing w:after="2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4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4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A474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transfer-in of current-year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anticipated, accomplished via SF 1151: 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appropriated rece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and special funds credit USSGL account 575500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nsfer appropriated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receipts. Transfer partner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478. Refer to conventions 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85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the cover sheet at the beginning of this section.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417000 	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2943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419000 	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4218" w:right="1185" w:hanging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419300 	Balance Transfers - Unobligated Balances - Legislative Change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418300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Balance Transfers - Unobligated Balances - Legislative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31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 of 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A476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transfer-out of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authority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anticipated, accomplished via SF 1151: 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30" w:lineRule="exact"/>
        <w:ind w:left="3117" w:right="118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and trust 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 and/or transfers of 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in the 310000 series. 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472. Refer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conventions and limitations listed on the cover sheet at the beginning of this 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418000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418300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Balance Transfers - Unobligated Balances - Legislative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 of 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28" w:lineRule="exact"/>
        <w:ind w:left="4414" w:right="1185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Unobligated Balances - Legislative Change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28" w:lineRule="exact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83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83" w:firstLine="3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A478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transfer-out of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authority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anticipated, accomplished via SF 1151: Nonexpenditure Transfer Authorization,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appropriated rece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and special funds debit USSGL account 576500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nsfer appropriated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receipts. Transfer partner must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474. Refer to conventions 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8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itations listed on the cover sheet at the beginning of this section.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40" w:lineRule="auto"/>
        <w:ind w:left="1276" w:right="118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40" w:lineRule="auto"/>
        <w:ind w:left="1276" w:right="118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418000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40" w:lineRule="auto"/>
        <w:ind w:left="1276" w:right="118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418300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Balance Transfers - Unobligated Balances - Legislative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83" w:firstLine="29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 of 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8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8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Unobligated Balances - Legislative Change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83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8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8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A480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transfer-in of current-year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previously anticipated,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Transfer Authorization,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30" w:lineRule="exact"/>
        <w:ind w:left="3117" w:right="118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includes the transfer of USSGL accounts 445000 and 462000. Special and trust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7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and/or transfers of unexpended appropriations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accounts in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417000 	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419000 	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419300 	Balance Transfers - Unobligated Balances - Legislative Change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8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28" w:lineRule="exact"/>
        <w:ind w:left="1276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8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8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4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4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A482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transfer-in of current-year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previously anticipated,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Transfer Authorization,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receipts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includes the transfer of USSGL accounts 445000 and 462000. When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appropriate, use in 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TCs-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508, A492R,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542,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417000 	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419000 	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419300 	Balance Transfers - Unobligated Balances - Legislative Change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294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352" w:lineRule="exact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A484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transfer-out of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authority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193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previously anticipated,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Transfer Authorization,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30" w:lineRule="exact"/>
        <w:ind w:left="3117" w:right="118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USSGL accounts 445000 and 462000. Special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nd trust funds receiving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and/or transfers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accounts in the 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Unobligated Balances - Legislative Change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30" w:lineRule="exact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A486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transfer-out of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authority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previously anticipated, 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via SF 1151: Nonexpenditure Transfer Authorization,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source of the transfer is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receipts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20" w:after="0" w:line="230" w:lineRule="exact"/>
        <w:ind w:left="3116" w:right="118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USSGL accounts 445000 and 462000. When appropriate, use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TCs-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488,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492,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540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  <w:tab w:val="left" w:pos="3115"/>
          <w:tab w:val="left" w:pos="4214"/>
        </w:tabs>
        <w:spacing w:before="0" w:after="0" w:line="240" w:lineRule="auto"/>
        <w:ind w:left="1275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Unobligated Balances - Legislative Change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5" w:right="118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4"/>
        </w:tabs>
        <w:spacing w:before="0" w:after="0" w:line="240" w:lineRule="auto"/>
        <w:ind w:left="1275" w:right="1185" w:firstLine="4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89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A488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actual nonexpenditure transfer-out of current-year or prior-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unpaid undelivered orders for trust or special funds or obligations supported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5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notes at the beginning of this Section. Transfer of USSGL account 480100.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When appropriate, use in 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486,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492,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540,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3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actual nonexpenditure transfer-out of current-year or prior-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unpaid undelivered orders for general fund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includes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to a special fund. Transfer of 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480100. Special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rust funds receiving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of the U.S. Government and/or transfers of unexpended appropriations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USSGL accounts in the 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25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A492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actual transfer-out of current-year or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unpaid expended authority and related accounts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When appropriate use in 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486,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488,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540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7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544. Reverse this transaction for the receiving entity. When appropriate, use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482,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508,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542,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Undelivered Orders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 Transferred,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after="2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A494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actual transfers-out during the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6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prepaid/advanced undelivered orders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current or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ears for general fund appropria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496 for the receiving agency. Transfer of USSGL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480200. This is not a nonexpenditure transfer. Special and trust funds receiving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and/or transfers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accounts in the 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26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Undelivered Orders;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Spending Authority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With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483200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A496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actual transfers-in during the fiscal year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6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prepaid/advanced undelivered orders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current or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ears for general fund appropria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494 for the transferring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Transfer of USSGL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480200. This is not a nonexpenditure transfer. Special and trust funds receiving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and/or transfers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accounts in the 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6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Undelivered Orders;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Spending Authority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With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419500 	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141000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A498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Federal fund receivable for an expenditure transfer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trust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29" w:lineRule="exact"/>
        <w:ind w:left="3118" w:right="126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114 for the anticipation and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502 for collection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receivable. Use USSGL account 421500 if the transfer was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anticipated. Use USSGL account 445000 or 462000 if the transfer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not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anticipated. In exceptional cases, this transaction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 recorded for 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 receivable in a trust fund account, for exa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recipient account is a Limitation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inistrative Expenses trust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Trust Fund Expenditure Transfers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422500 	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133500 	Expenditure Transfers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Transfers-In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185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- 49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A499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a Federal fund receivable for a previously established 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receivable,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a corresponding temporar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or cancellation is to be recorded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trust fund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3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498 for the original establishment of the receivable.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reductions, see USSGL TC-A135 and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500R for the reduction and adjustment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the corresponding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in the trust fund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For cancellations, also post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TC-D120 if canceling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obligated balances. For cancellations,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TC-D110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TC-F123 for the cancellation and adjustment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the corresponding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in the trust fund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Record 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465000 in expired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3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Reductions of Expenditure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Receivable/Pa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able; Cancellations of Expenditure Transfers Receivable/Pa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575000 	Expenditure Financing Sources - Transfers-In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a trust fund a payable for an expenditure transfer-out to a Federal fund relating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nonexchange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a reduction occurs, reverse this transaction and also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135.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576000 	Expenditure Financing Sources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accrual of old IMF Quota 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5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576000 	Expenditure Financing Sources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actual Federal fund collection resulting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expenditure transfer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trust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5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fund,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established as a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In exceptional cases,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be recorded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 collection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15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resulting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expenditure transfer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Federal fund account.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Trust Fund Expenditure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425500 	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-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a trust fund the outla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reduction of the payable for an expenditure transfer out to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5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500 for the establish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USSGL account 215500.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Funds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215500 	Expenditure Transfers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9359748</wp:posOffset>
            </wp:positionV>
            <wp:extent cx="5638800" cy="386143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9359748"/>
                      <a:ext cx="5524500" cy="2718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955"/>
                            <w:tab w:val="left" w:pos="7672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Bulletin No. 2018-05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III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6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 - 52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June 2018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actual nonexpenditure transfer-in of current-year or prior-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19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unpaid undelivered orders for general fund appropriations.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USSGL account 480100. Special and trust funds receiving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 and/or transfers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accounts in the 310000 series. Refer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conventions and limitations listed on the cover sheet at the beginning of this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1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419500 	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actual nonexpenditure transfer-in of current-year or prior-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unpaid undelivered orders for trust or special funds or obligations supported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1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notes at the beginning of this Section. Transfer of USSGL account 480100.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When appropriate, use in 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482,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492R,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542,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419500 	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a trust fund expenditure transfers-in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Federal fund relating to nonexchange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payments received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Federal fund (i.e., exchange transactions) that is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19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defined in the budget as expenditure transfers, see USSGL TC-C190.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Transfers-In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A511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refunds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prior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outlayed in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8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Forfeiture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Guidance: Guide for Basic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8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Forfeiture Fund Effective Fiscal Year 2015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Paid Delivered Orders -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198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Refunds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a trust fund expenditure transfers-out to a Federal fund relating to nonexchange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8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payments made to a Federal fund (that is exchange transactions) that are defined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198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the budget as expenditure transfers, see USSGL TC-B138.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576000 	Expenditure Financing Sources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A513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return of funds (i.e.,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special fund receipts) received in a prior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198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Forfeiture Fund as an obligation and outlay in the current fiscal year.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Guidance: Guide for Basic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98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Forfeiture Fund Effective Fiscal Year 2015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576000 	Expenditure Financing Sources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an agency's general fund an expenditure transfer-out to a trust fund or general fund (if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58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directed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public 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relating to nonexchange and exchange transactions.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TC-B134. Use USSGL account 576000 for nonexchange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8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576000 	Expenditure Financing Sources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receivable for amounts appropriated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specific invested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193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to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expenditure account, prior to the nonexpenditure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(nonallocation) transfer of funds. This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is specified in the agency's appropriation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authorization 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5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reported as an appropriation in the Budget of the United States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 for the agency TAFS, rather than as a transfer. 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520.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25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Guide;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Transfers for Specific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133000 	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in a non-allocation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135 to record the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reduced.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USSGL accounts 101000 and 412800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if a 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not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established. Refer to the Office of Manage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Budget (OMB) Circular No. A-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11 for the definition of reductions. Reductions include rescissions, across-the-board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reductions, and sequestrations. The Bureau of the Fiscal Service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190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posts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522 in the Treasury-Managed Trust Fund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Reclassified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Transfers-In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A519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the receivable in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cancelled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TC-F123 to record the cancellation of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simultaneously posts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523 in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Treasury-Managed Trust Fund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1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Reductions; Cancellations - Available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or Special Funds With Invested Relationships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Reclassified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0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- Cancellation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appropriated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specific invested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to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expenditure account, prior to the nonexpenditure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(nonallocation) transfer of funds. This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is specified in the agency's appropriation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authorization 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516.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Guide;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Transfers for Specific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439400 	Receipts Unavailable for Obligation Upon Collection - Current-Year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2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Payable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in the specific invested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Appropriation Fund Symbol (TAFS)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48" w:lineRule="exact"/>
        <w:ind w:left="1278" w:right="1237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that results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temporar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in the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 Expenditure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Debit USSGL accounts 101000 and 412900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if a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not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established. USSGL account 417200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only be debited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recording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sequesterable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in the TAFS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sequestration is applied. Refer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Office of Management and Budget Circular No. A-11 for the definition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reductions. Reductions include rescissions, across-the-board reductions,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sequestrations. The Bureau of the Fiscal Service posts this transaction in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Treasury-Managed Trust Fund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and the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posts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518 in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gency Trust Fund Expenditure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Payable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Transfers-Out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Non-Allocation Transfers of Invested Balances -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Reclassified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A523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in the specific invested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Appropriation Fund Symbol (TAFS)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29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that results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cancellation in the Agency Trust Fund Expenditure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posts this transaction in the Treasury-Managed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Fund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and the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simultaneously posts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519 in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 Expenditure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2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Cancellations - Available Trust or Special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 Invested Relationships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Payable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Reclassified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9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(nonallocation) transfer-in of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specific invested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to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expenditure account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and recorded as receivables.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2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516 for establishing the receivable. 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526.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2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guidance: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9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Specific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Transfers-In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(nonallocation) transfer-out of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specific invested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to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expenditure account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appropriated and recorded as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2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520 for establishing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able. Transfer partner must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524.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2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guidance: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9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Specific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Payable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Transfers-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(nonallocation) transfer-in of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specific invested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to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expenditure account. This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is specified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agency's appropriation or authorization 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3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reported as an appropriation in the Budget of the United States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 for the agency TAFS, rather than as a transfer. Transfer partner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530.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23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guidance: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Specific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Transfers-In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(nonallocation) transfer-out of funds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specific invested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to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expenditure account. This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is specified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agency's appropriation or authorization 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3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in the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recipient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cancels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returns the fund balance to the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Transfer partner must use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528.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3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guidance: Trust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Specific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439400 	Receipts Unavailable for Obligation Upon Collection - Current-Year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4416" w:right="1231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Transfers-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A531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nonexpenditure (nonallocation) transfer-in of funds to a specific invested Tre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receiving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that is canceling and returning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balances.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Cancellations Available Trust or Special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 Invested Relationships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Transfers-Out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6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receivable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to be transferred in of unrealized nonexpenditure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(nonallocation) appropriation transfers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trust funds or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Federal funds (as defined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Office of Management and Budget),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there is investment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involved.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1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cash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purposes, the funds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 invested until needed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disbursement. This occurs prior to the request for SF 1151: Nonexpenditure Transfer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Authorization, and is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permissible under specific circumstances. Use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416000 if the transfer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and Special Fund Guidance 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Non-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Non-Allocation Transfers of Invested Balances -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133000 	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to be transferred out of unrealized nonexpenditure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(nonallocation) appropriation transfers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trust funds or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Federal funds (as defined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Office of Management and Budget),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there is investment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involved.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8" w:lineRule="exact"/>
        <w:ind w:left="3118" w:right="11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cash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purposes, the funds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 invested until needed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disbursement. This occurs prior to the request for SF 1151: Nonexpenditure Transfer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0" w:lineRule="exact"/>
        <w:ind w:left="1277" w:right="119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Authorization, and is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permissible under specific circumstances.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and Special Fund Guidance 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196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Non-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Non-Allocation Transfers of Invested Balances -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- 59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actual nonexpenditure (nonallocation) transfer-in of funds via SF 1151: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Transfer Authorization that reduces previously established USSGL 417100 "Non-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Invested Balances-Receivable."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532 for the establishment of the receivable.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and Special Fund Guidance 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31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Non-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Non-Allocation Transfers of Invested Balances -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Non-Allocation Transfers of Invested Balances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actual nonexpenditure (nonallocation) transfer-out of funds via SF 1151: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Transfer Authorization that reduces previously established USSGL 417200 "Non-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Invested Balances-Pa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able."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534 for the establishment of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and Special Fund Guidance 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1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Nonexpenditure Non-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Non-Allocation Transfers of Invested Balances -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Non-Allocation Transfers of Invested Balances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202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202" w:firstLine="3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nonexpenditure transfer-out 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202" w:firstLine="66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20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USSGL accounts 412600, 416600, 417100, 422500, 425100,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428700 respectivel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When appropriate use in conjunction with 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486,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488,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492,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20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20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20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419500 	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20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Specific Treasury-Managed Trust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202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20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408200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202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Invested Balances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20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408300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Current-Year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Receivable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02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Trust Fund Expenditure Transfers - Receivable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4417" w:right="1202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423400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-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nonexpenditure transfer-in 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or USSGL accounts 412600, 416600, 417100, 422500, 425100,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202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428700 respectivel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When appropriate, use in 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482,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202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492R,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508,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40" w:lineRule="auto"/>
        <w:ind w:left="1276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408100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Specific Treasury-Managed Trust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202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40" w:lineRule="auto"/>
        <w:ind w:left="1276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408200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20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408300 	Transfers - Current-Year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Receivable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30" w:lineRule="exact"/>
        <w:ind w:left="4216" w:right="1202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Trust Fund Expenditure Transfers - Receivable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30" w:lineRule="exact"/>
        <w:ind w:left="1276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423300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- Transferred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30" w:lineRule="exact"/>
        <w:ind w:left="1276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nonexpenditure transfer-out of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2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USSGL account 422100. When appropriate use in 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2" w:firstLine="184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486,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488,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492,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2" w:firstLine="184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419500 	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nonexpenditure transfer-in of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or USSGL account 422100. When appropriate, use in conjunction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2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482,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492R, A508,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2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-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actual transfers-out during the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26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prepaid/advanced undelivered orders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current or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ears for trust or special funds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 supported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spending authority from offsetting collections.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550 for the receiving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480200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483200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6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573000 	Financing Sources Transferred Out Without Reimbursement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actual transfers-in during the fiscal year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4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prepaid/advanced undelivered orders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current or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ears for trust or special funds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 supported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spending authority from offsetting collections.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548 for the transferring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480200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419500 	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141000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 Transferred In Without Reimbursement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A552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transferring agency the transfer-out of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419500 	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A554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receiving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actual transfer-in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-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A700 -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799 Funding - Rei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bursables and Other Inco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A702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anticipated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42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118; anticipated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are not available for allotment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until the realized order is received.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Reimbursements and Other Income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4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A704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perfor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agency a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agreement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not previously 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1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provided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Do not post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proprietar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agree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advances (only post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agree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advances).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422200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Substitution of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A706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perfor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agency a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agreement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an advance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6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See Federal and non-Federal exceptions as defined in Office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Management and Budget Circular No. A-11.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Reimbursable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Reimbursements and Other Income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A708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revenue earned in the perfor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agency for a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agree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an advance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apportioned.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311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Federal and non-Federal exceptions as defined in Office of Manage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Circular No. A-11.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Obligations Scenario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425200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Reimbursements and Other Income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5" name="Freeform 1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A710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earned revenue in the perfor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related to a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agree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or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TC-C182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Reimbursable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425200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231000 	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A712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refund of an advance to the ordering entity for the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pletion of a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order.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TC-D120 if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obligated.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4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TC-B610.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or Other Offsetting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1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Refunded in the Current Year as Obligations and Outlays.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231000 	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A714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revenue earned in the perfor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goods or services perfor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on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order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an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ordering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uses USSGL TC-B406.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Reimbursable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425100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A715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Labor.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guidance, Federal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Compensation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(Workers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pensation).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425100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132000 	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B100 - B299 Disburse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and Payables - Pay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ents/Purchases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1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paid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appropriation, also post USSGL TC-B134. Due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reconciliation of interagency expenses and revenues, agencies must first record all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direct costs to the USSGL account 600000 series and then offset those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using USSGL account 661000 (see USSGL TC-D514),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costs 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capitalized to the appropriate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asset accounts. Note: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systems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accumulate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in USSGL account 610000 during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and distribute those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costs to the various accounts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lso, for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such 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pension, health, and life insurance, see USSGL TCs-B604, E104, and E106.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B103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pension benefit payments.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requires the reclassification of expenses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unfunded to funded.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5,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Liabilities of the Federal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Pension Liability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a loan guarantee financing account a disbursement to a third 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no asset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received. This transaction, for exa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ple, includes payments of default claims and interest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supple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TC-C428,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establishes the loan receivable after default.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218000 	Loan Guarantee Liability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B105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expense in the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that is paid to the financing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loan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9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 disbursed.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must use all the USSGL accounts indicated in this transaction. Each 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3120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credit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ust be in the same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ount.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appropriation, also post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217000 	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Financing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Future Funded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disbursement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to the financing account not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9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B107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funds not previously accrued.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355" w:lineRule="exact"/>
        <w:ind w:left="1279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for an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paid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appropriation, also post USSGL TC-B134.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loss in the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30" w:lineRule="exact"/>
        <w:ind w:left="3120" w:right="121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a loss is expected to be restored, also post USSGL TC C414 to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ord a refund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for expenses that do not create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resources until collected for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resources. If funded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appropriation, also post 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B109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interest not previously accrued.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3119" w:right="121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See USSGL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B418 for accrued interest.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631000 	Interest Expenses on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18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and/or the Federal Financing Bank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632000 	Interest Expenses on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Interest Expenses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confir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schedule previously accrued. For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funds,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omit Budgetary Entry. See USSGL Imple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Clearing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unpaid to paid.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Federal Government Sponsored 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Disbursements in Transit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213000 	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216000 	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221300 	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294000 	Capital Lease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accrued interest paid.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TC-B418 for the accrued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B113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capitalized loan interest paid on Federal Financing Bank (FFB) non-credit reform loans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recorded by FFB only. See USSGL TC-B440 for the capitalized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3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interest liability.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With Capitalized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3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251100 	Capitalized Loan Interest Payable - Non-Credit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- 69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for liens on collateral acquired from defaulted loans guaranteed after 1992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1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applicable to guaranteed loans.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155900 	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291000 	Prior Liens Outstanding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cquired Collateral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 lien on collateral acquired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defaulted loans guaranteed after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1992.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applicable to guaranteed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155100 	Foreclosed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tax refund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directly reducing offsetting collections paid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collecting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see USSGL TC-B416.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1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7,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Other Financing Sources"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ental-T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589000 	Tax Revenue Refunds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589100 	Tax Revenue Refunds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589200 	Tax Revenue Refunds - Corporate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589300 	Tax Revenue Refunds - Unemployment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589400 	Tax Revenue Refunds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589500 	Tax Revenue Refunds - Estate and Gift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589600 	Tax Revenue Refunds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B119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actual capital transfer to repa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portion of a capital investment (usually 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 to a revolving fund).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TC-B136 for cap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tal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liquidating accounts.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2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Changes Related to Capital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2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29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Capital Transfers to the General Fund of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Government,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Capital Transfers to the General Fund of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Government, Prior-Year Bal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297000 	Liability for Capital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principal repayments to the Bureau of the Fiscal Service and the Federal Financing Bank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via nonexpenditure transfers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anticipated. For exa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ple, this transaction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includes repay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principal and repayments due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odifications of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20" w:after="0" w:line="230" w:lineRule="exact"/>
        <w:ind w:left="3118" w:right="122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not anticipated, see USSGL TC-B121.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142 for nonexpenditure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previously anticipated. If repay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is a result of a debt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forgiveness appropriation, also post 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Converted to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Repayments of Debt, Current-Year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Repayments of Debt,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Federal Government Sponsored 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251000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252000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principal repayments at par value to the Bureau of the Fiscal Service and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Bank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not previously anticipated. For exa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ple, this transaction includes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repayments of principal, repayments due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odifications of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loans, and repayments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capitalized loan interest from non-credit reform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29" w:lineRule="exact"/>
        <w:ind w:left="3120" w:right="127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TC-B135 if a gain results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earl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repayment for non-credit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loans. Also post USSGL TC-B137 if a loss results from an early repay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non-credit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loans. See USSGL TC-B131 for principal repayments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 or loss as a result of FFB earl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repayments, 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odifications of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7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Non-Credit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 Capitalized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Converted to Cash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Repayments of Debt, Current-Year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Repayments of Debt,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Federal Government Sponsored 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251000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251100 	Capitalized Loan Interest Payable - Non-Credit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252000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payments of other debt.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7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TC-B134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on. This transaction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applicable to 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issuing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the sale of Federal securities at par value.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and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7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Authority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Federal securities acquired at par value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9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 B132 for securities acquired at par value by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9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25" w:lineRule="exact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9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9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issuing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the sale of Federal securities acquired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25" w:lineRule="exact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and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9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40" w:lineRule="auto"/>
        <w:ind w:left="1280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9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Special Financing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Federal securities acquired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and trust funds use USSGL account 411400.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or 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programs exempt from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entries for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the premium.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TC-B129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accrued interest is purchased.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record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TC-B165 for securities acquired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439400 	Receipts Unavailable for Obligation Upon Collection - Current-Year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issuing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the sale of Federal securities at a discount.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Financing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and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Authority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Federal securities acquired 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TC-B129 if accrued interest is purchased.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record the budgetary entry. See USSGL TC-B166 for securities acquired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1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191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191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191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B129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accrued interest on Federal securities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record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entry. See USSGL TC-B133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1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purchase of accrued interest on securities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439400 	Receipts Unavailable for Obligation Upon Collection - Current-Year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19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19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lien paid before personal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sold.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350" w:lineRule="exact"/>
        <w:ind w:left="1279" w:right="12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spacing w:before="0" w:after="0" w:line="309" w:lineRule="exact"/>
        <w:ind w:left="3120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154900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principal repayments to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the Federal Financing Bank (FFB), excluding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ost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1939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loans, resulting in a gain or loss,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not previously anticipated.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ple, this transaction includes repayments of principal for FFB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repayments due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odifications of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and losses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pically result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earl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repayment. See USSGL TC-B121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principal repayments at par value, including non-credit reform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With Capitalized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Repayments of Debt, Current-Year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Repayments of Debt,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251000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252000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Federal Financing Bank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721200 	Losses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Federal securities acquired at par value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accrued interest on Federal securities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appropriations used this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does not stand alone.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this transaction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Symbols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that receive amounts appropriated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via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Warrant, or that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receive allocation transfers from general fund appropriated TAFS.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 that reference this transaction: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146,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514, B102, B105, B106, B107,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B109, B118, B122, B130, B202, B402, B404, B406, B412, B418, B428, B430,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B436, B438, B604, C408, D106, D107, D114, D126,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D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132, D134, E102, E104,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E106, E108, E109, E204, and E412. USSGL transactions that reference a reversal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this transaction: C132, C134, C136, C137, C138, C139, D102, D108, D110,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F148 and F128.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Used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Used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gain on principal repayments to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loans. For exa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result from prepayments and earl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repayments of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TC-B121 for the principal portion of the repayment. See 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3119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TC-B131 for Fed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ral Financing Bank principal repayments resulting in a gain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Non-Credit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 Capitalized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- Federal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liquidating account the actual capital transfer of excess cash to the general fund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1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Office of Manage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Budget Circular No.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-11 for further instruction 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payment hierarchy. See USSGL TC-B119 for capital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nsfers not related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liquidating accounts. See USSGL TC-C196 for miscellaneous receipt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6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Liquidating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Case Study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1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1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Capital Transfers to the General Fund of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1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Government,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Capital Transfers to the General Fund of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1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Government, Prior-Year Bal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297000 	Liability for Capital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loss on principal repayments to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loans. For exa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1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result from prepayments and earl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repayments of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TC-B121 for the principal portion of the repayment. See 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3119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TC-B131 for Fed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ral Financing Bank principal repayments resulting in a gain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6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Non-Credit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 Capitalized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721200 	Losses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trust fund payments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to a Federal fund relating to exchange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7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These payments are defined as expenditure transfers in the budget. See USSGL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512 for nonexchange expenditure transfers-out.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B139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actual capital transfers to a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not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anticipated, see USSGL B136.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guidance: Capital Transfers Scenario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Capital Transfers to the General Fund of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3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Government,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Capital Transfers to the General Fund of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Government, Prior-Year Bal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Capital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foreign currency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disbursing officer.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7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should be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agencies that have their 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disbursing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that do not have their 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disbursing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see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Purchased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,"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can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 acquired on the USSGL Website. Agencies that have foreign currency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symbols in the X7000 series, refer to USSGL TCs-C192, C194, C440, D576,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D578.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Purchased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120000 	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Cash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- 79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B141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request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IMF to purchase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119400 	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foreign currency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disbursing officer on behalf of the operating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should be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agencies that have their 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disbursing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time of the foreign currency disbursement, the disbursing officer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charge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 of the operating fund that requested the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ent, (see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TC-B110 and the USSGL imple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Purchased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can be acquired on the USSGL Website. Agencies that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 not have their 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disbursing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also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refer to the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entioned above. Agencies that have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symbols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X7000 series, refer to USSGL TCs-C192, C194, C440, D576, and D578.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Purchased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231000 	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B143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cash equivalents.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120500 	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Denominated Equivalent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138400 	Interest Receivable - Foreign Currency Deno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Uninvested 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175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foreign currency rate intervention.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2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Credit USSGL account 167000 if long-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are used for interventions.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0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Denominated Equivalent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(not an outla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0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(TG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to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return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treasury in a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reverse B150. This transaction does not appl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deposit fund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Symbols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S). Use USSGL TC- C108 for Deposit Fund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S. An agency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must have specific legislative authority to hold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non-Fiscal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Treasury Financial Manual, Volume I, Part 2, Chapter 3400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Reporting on Cash and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Held Outside of the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guidance, such as Statement of Transactions (224)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B152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purchase of a non-Bureau of the Fiscal 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at par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0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public in a non-Treasur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General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(TG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this purchase is an immediate reinvestment of the proceeds of a sale of non-Fiscal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purchased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record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equal to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gain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sale.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TC-G124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activit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current-year purchases of other assets not record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as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Plant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must have specific 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hold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non-Fiscal 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Manual, Volume I, Part 2, Chapter 3400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Reporting on Cash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Held Outside of the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guidance, such 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Transactions (224)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spacing w:after="2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B153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non-federal securities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Exchange Stabilization Fund at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ium/discount.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167000 	Foreign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Foreign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Uninvested 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Foreign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B154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operating expense or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funds in a non-Treasur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General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results in an outla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 agency must have specific 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hold monies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non-Bureau of the Fiscal 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Financial Manual, Volume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I, Part 2, Chapter 3400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Reporting on Cash and Investments Held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Outside of the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guidance, such as Statement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 (224)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B160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securities, accounted for under the provisions of the Federal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Act, acquired at par value.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TC-B129 if accrued interest is purchased.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164200 	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164400 	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B162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securities, accounted for under the provisions of the Federal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Act, acquired at a pr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Use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entries for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the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post USSGL TC-B129 if accrued interest is purchased.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164200 	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164400 	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164700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4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B163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securities, accounted for under the provisions of the Federal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Act, acquired at a discount.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TC-B129 if accrued interest is purchased.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164200 	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164400 	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46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for Under the Provisions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B165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Federal securities acquired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TC-B133 if accrued interest is purchased.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after="1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B166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purchase of Federal securities acquired 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TC-B133 if accrued interest is purchased.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9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9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9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initial receipt of preferred stock and/or 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arrants as consideration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entering into a liquidit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agreement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Government Sponsored Enterprises and/or beneficial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in a Credit Facilit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in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858"/>
        </w:tabs>
        <w:spacing w:before="20" w:after="0" w:line="230" w:lineRule="exact"/>
        <w:ind w:left="3039" w:right="1563" w:hanging="1840"/>
        <w:jc w:val="right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TC-C147. Post this transaction to record the liquidity payment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arkup of liquidit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preference in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165000 	Preferred Stock in Federal Government Sponsored 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165200 	Common Stock Warrants in Federal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Sponsored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B202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liquidit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payment and markup of liquidity preference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in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TC-B134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292200 	Contingent Liabilities - Federal Government Sponsored 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B210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payment of remuneration.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3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Due to the unique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reporting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Exchange Stabilization Fund, no outla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reported.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31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633800 	Remuneration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279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B300 - B399 Disburse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and Payables - Co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it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ents/Undelivered Orders/Expended Authority -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unobligated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in programs subject to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decrease the commitment, reverse this transaction.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470000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unobligated balances in programs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decrease the commitment, reverse this transaction.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an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decrease obligation in the current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ear, reverse this transaction.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an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TC-B604 for the expense.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141000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B309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an advance using a U.S. Debit Card.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TC-B604 for the expense.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U.S. Debit Card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141000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U.S. Debit Card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an advance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commit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ore than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10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undelivered order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ommitments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an advance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commit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ore than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48" w:lineRule="exact"/>
        <w:ind w:left="1278" w:right="121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undelivered order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ommitments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an advance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commit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is less than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320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undelivered order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ommitments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B316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an advance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commit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is less than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48" w:lineRule="exact"/>
        <w:ind w:left="1279" w:right="132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undelivered order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ommitments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3" w:lineRule="exact"/>
        <w:ind w:left="1279" w:right="132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B400 - B599 Disburse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and Payables - Payables/Accrued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deliver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goods or services and to accrue a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3119" w:right="119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ssume a title has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been passed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goods are received.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TCs G120, G122,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G124 to track purchases. For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benefits, see USSGL TC-E102. For "in-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process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pe" accounts and assisted acquisition situations, see USSGL TC-D514.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Due to the reconciliation of interagency expenses and revenues, agencies first must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all direct costs to a USSGL account 600000 expense series account and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h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those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using USSGL account 661000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costs are capitalized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appropriate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asset account. For other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related transactions, see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TCs-E104 through E117. Record USSGL account 219000 for grants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157100 	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615000 	Expensed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640000 	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117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B403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in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39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240000 	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99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of a current-year unpaid undelivered order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B405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in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for ad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inistrative fees paid to another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3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entity. This transaction is recorded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charge 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administrative fee to be paid by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39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3" w:lineRule="exact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- 89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0" name="Freeform 1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deliver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goods and services in the same year the order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placed and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 a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350" w:lineRule="exact"/>
        <w:ind w:left="1279" w:right="1241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The current-year expended authority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ore than the original obligation.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TC-B134. For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benefits, see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1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TC-E102.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ssume a title has been passed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goods are received.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TCs G120, G122, and G124 to track pur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hases. For "in-process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pe" accounts and assisted acquisition situations, see USSGL TC-D514. Due to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reconciliation of interagency expenses and revenues, agencies must first record all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direct costs to a USSGL account 600000 expense series account and then offset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those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using USSGL account 661000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costs are capitalized to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asset account. For other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related transactions, see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TCs-E104 through E117.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157100 	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Holdbacks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B407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contra expense in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for ad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inistrative fees paid to another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entity. This transaction is recorded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charge 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administrative fee to be paid by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43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240000 	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Expense-Non-Fiduciary Deposit Fund Intragovernmental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schedules for disbursements to "in-transit" until the payment schedule is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3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confirmed.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Federal Government Sponsored 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213000 	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216000 	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221300 	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294000 	Capital Lease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Disbursements in Transit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advances and prepayments "in transit" until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are confir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4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141000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Disbursements in Transit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obligation and accounts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in an unexpired appropriation for a valid bill related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a canceled appropriation.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simultaneously posted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TC-D145.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collecting agency's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accrued tax refunds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and related interest funded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activity is not related to USSGL TC-B118.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3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7,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Other Financing Sources"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589000 	Tax Revenue Refunds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589100 	Tax Revenue Refunds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589200 	Tax Revenue Refunds - Corporate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589300 	Tax Revenue Refunds - Unemployment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589400 	Tax Revenue Refunds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589500 	Tax Revenue Refunds - Estate and Gift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589600 	Tax Revenue Refunds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Interest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3" name="Freeform 1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accrual of interest expenses incurred,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 paid.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3119" w:right="121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Reverse accruals at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beginning of the next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631000 	Interest Expenses on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and/or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632000 	Interest Expenses on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Interest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cost to be funded in the future.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8" w:lineRule="exact"/>
        <w:ind w:left="3119" w:right="121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accruals at the beginning of the next accounting period. See USSGL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B402 to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ord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funded capital lease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680000 	Future Funded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Financing Account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Unfunded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Related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Pension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Health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Life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Federal Insurance and Guarantee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Treasury-Managed Benefit Programs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Cleanup Cost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unfunded FECA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unfunded unemployment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1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unfunded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for Federal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should be reversed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funding is received.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685000 	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to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Not Requiring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7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Budget Authority (Unobligated)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Unfunded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Related Liability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4" name="Freeform 1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contingent liability.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9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USSGL account 6790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pending litigation related to the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Judg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Fund is not required to be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back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agency. Reverse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2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realization indicates no contingent liability.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5,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Liabilities of the Federal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ent", as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12,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"Recognition of Contingent Liabilities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rising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Litigation".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680000 	Future Funded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Contingent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Contingent Liabilities - Federal Government Sponsored Enterprise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B425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contingent liability related to capital transfer.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8" w:lineRule="exact"/>
        <w:ind w:left="3119" w:right="129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5,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Liabilities of the Federal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Government," for discussion of contingent liabilities.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142 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anticipated nonexpenditure payments to the General Fund of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Changes Related to Capital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579200 	Financing Sources To Be Transferred Out - Contingent Liability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Contingent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increase in actuarial liabilities for benefit plans.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entry for a decrease.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FECA Liability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760000 	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Federal Insurance and Guarantee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Treasury-Managed Benefit Programs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5" name="Freeform 1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sales of 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recourse.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33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Excess of sales proceeds over cost to the Federal Government is paid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155100 	Foreclosed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a resale under historical cost (title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passed).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3119" w:right="133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 G122 to track purchases.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33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9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fair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arket value of real and intangible 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33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154100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unclaimed and abandoned ite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has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 the statutor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and/or regulator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9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require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for forfeiture.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39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154100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6" name="Freeform 1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funded portion of cleanup costs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estimated.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30" w:lineRule="exact"/>
        <w:ind w:left="3120" w:right="125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cleanup cost is part of an ongoing operation, then the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cleanup should be reported as accounts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able. Also post USSGL TC-B134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3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 used.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Environmental Cleanup Cost Case Study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299500 	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Cleanup Cost Liability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Future Funded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capital lease liability.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28" w:lineRule="exact"/>
        <w:ind w:left="3119" w:right="125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capital lease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 non-Federal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the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must have sufficient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up front to cover the present value of the lease 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discounted using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interest rates.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TC-B134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direct appropriation.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TC-G122 to track purchases.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 Lease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capitalized loan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on Federal Financing Bank (FFB) non-credit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53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for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previously accrued.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recorded by FFB only. See USSGL TC-B418 for the initial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53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accrual and USSGL TC-B113 for the payment of the accrual.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With Capitalized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89" w:lineRule="exact"/>
        <w:ind w:left="1278" w:right="125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Capitalized Loan Interest Payable - Non-Credit Reform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7" name="Freeform 1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IMF annual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 assessment accrual.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B446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IMF Annual Assessment.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B600 - B699 Disburse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and Payables - Advances and Prepay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B602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revenue received in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B604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current-year expended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undelivered order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prepaid 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0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advanced. The current-year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the sa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as the original order.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710 to see the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USSGL TC-B308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original prepayment.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appropriatio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also post USSGL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B134.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TCs G120, G122, and G124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k purchases.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28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0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157100 	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640000 	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B606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expended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using a U.S. Debit Card.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8" w:lineRule="exact"/>
        <w:ind w:left="3119" w:right="130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used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issues a U.S. Debit Card to a recipient as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 or entitlement.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U.S. Debit Card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U.S. Debit Card Funds  </w:t>
      </w:r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B610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reduce an unfilled customer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advance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0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maintaining a resource to support the obligation and outla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in USSGL account 422200 not supported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must be zero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40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the preclosing trial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is expiring.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or Other Offsetting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0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Refunded in the Current Year as Obligations and Outlays.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425300 	Prior-Year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- Refunds Paid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4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399 Collect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ons and Receivables -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 of recognized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program fund to the financing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40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service in kind provided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Non-Financial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C103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in the financing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40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Subsidy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35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- 99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reestimated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the financing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120 to record allot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Subsidy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C107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receipt of previously anticipated collections for loans related to the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Relief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TC-C108 for unidentified collections.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311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or 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programs exempt from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 Governmental-T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Loan Principal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Loan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30" w:lineRule="exact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ental-T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28" w:lineRule="exact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- Federal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- Troubled Assets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1" name="Freeform 2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collections in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6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for the initial and subsequent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into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should not be used for collections of interest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securities. For accrual and collection of interest 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TC-C418, TC-E205 and TC-C156.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6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3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113500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Non-Budgetary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3" w:firstLine="3138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2" name="Freeform 2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C109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receipt of previously anticipated collections.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TC-C108 for unidentified collections.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or 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programs exempt from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710,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712,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714, and C186 for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agree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transactions. See USSGL TC-C156 for the collection of interest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Fiduciary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entry. See TCs C453 and C457 for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or deflation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 Governmental-T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Loan Principal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Loan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Rent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Sale of 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ental-T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0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- Federal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Insurance and Guarantee Premiu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Transfers-In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collections to liquidate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deficienc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1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From Offsetting Collections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pplied to Liquidate a Deficiency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421200 	Liquidation of Deficienc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Offsetting 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 Governmental-T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ental-T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4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- Federal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collections in clearing account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Symbols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1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a refund of an advance or prepayment in the same year as the original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TC-B308 for app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ication of an advance. This transaction is also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applicable to cr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dit card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reba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1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receipt of coupon 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interest collection on non-federal 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Uninvested 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167000 	Foreign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unearned revenue collected in advance and deposited to a trust or special fund receipt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interest 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received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ESF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investments for 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Deposits,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4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Overnight Deposits, and Reverse Repurchase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greements.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the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120500 	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Denominated Equivalent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Foreign Currency Deno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financing fund unearned fees collected for undisbursed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financing fund fees collected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loans are disbursed.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Fees are earned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 guarantees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third 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disburses.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Basic  </w:t>
      </w:r>
    </w:p>
    <w:p>
      <w:pPr>
        <w:rPr>
          <w:rFonts w:ascii="Times New Roman" w:hAnsi="Times New Roman" w:cs="Times New Roman"/>
          <w:color w:val="010302"/>
        </w:rPr>
        <w:spacing w:before="0" w:after="0" w:line="309" w:lineRule="exact"/>
        <w:ind w:left="311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financing fund fees earned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loans are disbursed.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48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loan guarantees and direct loans, fees are earned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third 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disburses.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C119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receipt of remuneration.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119400 	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Financing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Federal securities acquired at par value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195, TC-C109, or TC-C140 to record the collection of interest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received on the maturit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TC-C121 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acquired at par value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nonfiduciary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C121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Federal securities acquired at par value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TC-C156 to record the collection of interest received on the maturit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Federal securities acquired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an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made to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plete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195, TC-C109, or TC-C140 to record the collection of interest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received on the maturit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TC-C123 for securities acquired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nonfiduciary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C123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Federal securities acquired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TC-C156 to record the collection of interest received on the maturit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Federal securities acquired 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an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made to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plete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discount.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sho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the purchase discount is realized as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security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atures. Special and trust funds use USSGL account 411400.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previously anticipated, revolving funds credit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407000 and special and trust funds credit USSGL account 412000.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and apportioned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in programs exempt from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record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195, TC-C109, or TC-C140 to record the collection of interest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received on the maturit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TC-C128 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a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Service. See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TC-C125 for securities acquired 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that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matured.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19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C125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Federal securities acquired at a discount in a nonfiduciary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5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TC-C156 to record the collection of interest received on the maturit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TC-C128 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a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5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reversing interest accrual for Exchange Stabilization Fund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Uninvested 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Denominated Equivalent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Foreign Currency Deno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- 109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C127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non-federal Exchange Stabilization Fund securities (long-term bonds)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4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sold at 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 and receive a coupon payment.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Uninvested 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a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a refund of an advance or prepayment that results in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a prior-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This transaction is also applicable to credit card 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bates.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4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refunds receivable, see the 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guidance;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Undelivered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Orders - Obligations, Refunds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Recoveries of Prior-Year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1" name="Freeform 2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refunds collected,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prior-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paid delivered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rs,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purchased and expenses incurred in a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that create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resources. These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not previously accrued as receivables.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Reverse USSGL TC-B134 for direct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ppropriations. Reverse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TCs G120, G122, and G124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rack purchases. This transaction is also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applicable to cr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dit card reba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Refunds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Recoveries of Prior-Year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7" w:lineRule="exact"/>
        <w:ind w:left="1279" w:right="1246" w:hanging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2" name="Freeform 2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refunds collected (not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accrued as receivables) for assets purchased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expenses incurred in the current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USSGL TC-B134 for direct appropriations. Reverse USSGL TCs G120,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G122, and G124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 tracked purchases. This transaction is also applicable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card 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bates.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7" w:lineRule="exact"/>
        <w:ind w:left="1279" w:right="1386" w:hanging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3" name="Freeform 2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receivables for assets purchased or expenses incurred in a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that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create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collected.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TC-C414 records the refund receivable. Reverse USSGL TC-B134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direct appropriations.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 programs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Reverse USSGL TCs G120,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G122, and G124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 tracked purchases.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TC-D582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reclassif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reduction of an expense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unfunded to funded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refunds receivable, see the 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guidance;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Refunds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Recoveries of Prior-Year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C137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restitution of the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prest fund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USSGL TC-B134 for direct appropriations.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refunds receivable for assets purchased or expenses incurred in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that create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collected.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TC-C414 for the accrued receivable. Reverse USSGL TC-B134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direct appropriations and USSGL TCs G120, G122, and G124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 tracked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purchases. Also post USSGL TC-D582 to reclassif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reduction of an expense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unfunded to funded. This transaction is also applicable to credit card rebates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4" name="Freeform 2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C139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deduction of an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 of Federal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ees Health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366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Benefits paid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hile the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in a leave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status.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TC-D582 to reclassify the reduction of expenses from unfunded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6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funded. Reverse 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guidance; Federal Emplo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Benefit/Leave Without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Status.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receivables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sources.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- Federal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428300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428700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6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5" name="Freeform 2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collection of non-Federal revenue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the custodial footnote that is deposited into a General Fund receipt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USSGLs TC-C142 and TC-C143. See USSGL TC-F124 for the preclosing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3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7,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Other Financing Sources"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Corporate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Estate and Gift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Valuation Change in Investments - Beneficial Interest in Trust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contra-revenue in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revenue collected for others and to establish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liability.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revenue, see USSGL TC-C141. To reduce the custodial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9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transferred out,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210.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599000 	Collections for Others - Statement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Liability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6" name="Freeform 2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receivables of custodial 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non-Federal source that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deposited to a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iscellaneous receipt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a collection is reported on the Statement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or the custodial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footnote, also post USSGL TCs-D584 and D586 (if related to tax revenue); If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 is not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nor on the custodial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footnote, also post USSGL TC-D585; If a collection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not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accrued,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TCs-C141 or C147;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USSGL 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undeposited collections.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upon disposition of undeposited collections.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Undeposited 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7" name="Freeform 2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revenue or other financing sources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not previously accrued into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General Fund receipt account. These collections are not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8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TC-C147. For the transfer-in of nonbudgetar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balance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entities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bursements, see USSGL TC-C155. For custodial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on the custodial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footnote, see USSGL TC-C141. See USSGL TC-F124 for the preclosing adjusting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8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Dividend Income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Financing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Seigniorage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accrued receivables in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general fund receipt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9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D585.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ollection of custodial receivables in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general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189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 account, see USSGL TC C-143.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on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8" name="Freeform 2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offset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collected for others and to establish a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02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that are not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on the custodial footnote.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contra-custodial revenue reported on the Statement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on the custodial footnote and to establish custodial liability, see transaction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TC-C142. See USSGL 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599300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to Non-Entity Collections - Statement of Changes in Net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Position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298500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Not Reported on the Statement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back of a bridge loan.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2" w:lineRule="exact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C149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loans receivable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and deposit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into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 that does not have budget 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F124 and/or F125 to close USSGL account 298500. Record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0" w:lineRule="exact"/>
        <w:ind w:left="1277" w:right="120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721200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there is a loss on the repayment.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With Capitalized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89" w:lineRule="exact"/>
        <w:ind w:left="1277" w:right="120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721200 	Losses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19" name="Freeform 2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5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receipt of other cash and noncash monetary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3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TC-C108.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113500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Non-Budgetary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119400 	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5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C151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capitalized loan interest receivable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857"/>
        </w:tabs>
        <w:spacing w:before="0" w:after="0" w:line="350" w:lineRule="exact"/>
        <w:ind w:left="1198" w:right="2086" w:firstLine="659"/>
        <w:jc w:val="right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deposit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into a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Symbol that does not have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TC-C444 for the establish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the capitalized loan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350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F124 to close USSGL account 298500.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With Capitalized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89" w:lineRule="exact"/>
        <w:ind w:left="1278" w:right="1350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Capitalized Loan Interest Receivable - Non-Credit Reform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C152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loans receivable resulting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advances.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3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only available for use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Trust Fund (UTF) Repa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Non-Repa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350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Scenario.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298500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Not Reported on the Statement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5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C153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loans receivable, accounted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3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ct,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and deposit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into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 that does not have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35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TC-F124 and/or TC-F125 to close USSGL account 298500.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USSGL account 721200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there is a loss on the repayment.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3" w:lineRule="exact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721200 	Losses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- Troubled Assets Relief Program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176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- 119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0" name="Freeform 2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C154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collections of unaccrued interest on loans from non-Federal sources.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Loan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C155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transfer-in of nonbudgetary fund balance to other Federal entities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Sources Transferred 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C156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interest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28" w:lineRule="exact"/>
        <w:ind w:left="3118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federal investments such as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securities, interest revenue and contra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revenue, should be record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TC-C418 and TC-E205. For investments in non-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0" w:lineRule="exact"/>
        <w:ind w:left="1277" w:right="124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securities, interest should be accrued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TC-C417.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4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C157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capitalization of interest on Exchange Stabilization Fund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120500 	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Denominated Equivalent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Foreign Currency Deno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175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1" name="Freeform 2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C158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cash donations collected in an expenditure account, as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6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TC-C402 for cash donations. See TC-C192 for 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donations that are not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resources.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186 for revenue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3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available trust and special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C161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loans and interest receivable based on acquired collateral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recourse.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pre-Credit Reform.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6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Guide for Foreclosed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Federal Credit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89" w:lineRule="exact"/>
        <w:ind w:left="1277" w:right="126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155100 	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C162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loans and interest receivable based on acquired collateral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recourse.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does not include bad debt.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6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Guide for Foreclosed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Federal Credit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89" w:lineRule="exact"/>
        <w:ind w:left="1277" w:right="126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155100 	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2" name="Freeform 2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C163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loans and interest receivable based on acquired collateral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667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recourse.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post-Credit Reform.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66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Guide for Foreclosed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Federal Credit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89" w:lineRule="exact"/>
        <w:ind w:left="1279" w:right="1667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155100 	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66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C164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non-cash assets donated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Non-Financial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C166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instrument, including undeposited seized cash.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When seized cash is deposited, see USSGL TC-D586.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667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153100 	Seized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3" name="Freeform 2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C170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seized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undeposited (recorded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153100) to deposited.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must use all the USSGL accounts indicated in transaction. Each debit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must be in the same amount.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#3,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8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153200 	Seized Cash Deposited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Seized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C172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revenue for forfeited cash deposited to the forfeiture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Forfeiture Revenue - Cash and Cash Equivalents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C174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undeposited cash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forfeited.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USSGL TC-C166.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8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Undeposited 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Forfeiture Revenue - Cash and Cash Equivalents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4" name="Freeform 2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C176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cash deposited after forfeiture.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Undeposited 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C178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 of the title of an asset to the Federal Government for a settlement of tax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taxpayer.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8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154100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C180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satisfaction of a loan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surrender of a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title to collateral of com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858"/>
        </w:tabs>
        <w:spacing w:before="0" w:after="0" w:line="228" w:lineRule="exact"/>
        <w:ind w:left="3039" w:right="2012" w:hanging="1840"/>
        <w:jc w:val="right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are valued at net realizable value. The difference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received and the outstanding loan is charged to the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5" name="Freeform 2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C182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collection of an advance for an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Record USSGL account 421000 if unfilled customer orders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or Other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Refunded in the Current Year as Obligations and Outlays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422200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Reimbursements and Other Income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C185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receivables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Department of Labor.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425200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C186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receivables in the performing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services.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Reimbursable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425200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6" name="Freeform 2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C188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revenue into unavailable special fund receipt accounts.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7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183 and A184 for appropriation of receipts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unavailable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fund receipt account to a special fund expenditure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7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Unavailable Special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trust fund payments received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Federal fund relating to exchange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7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These payments are defined as expenditure transfers in the budget. See USSGL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510 for nonexchange expenditure transfers-in.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355" w:lineRule="exact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C192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acquisition of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the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symbol (X7000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series).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that have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bols (X7000 series)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make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X7000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120000 	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Financial Resources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7" name="Freeform 2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C194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reclai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(repaid)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into the foreign currency account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 (X7000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series)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disbursing officer.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that have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bols (X7000 series)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make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X7000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120000 	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C196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capital transfer received in a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4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When a 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set up, credit USSGL account 1925. When no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set up, credit USSGL account 5756 and also post USSGL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4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TC-C147; See USSGL TC-E516 for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eivables.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Capital Transfers Scenario.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Capital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securities, accounted for under the provisions of the Federal Credit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Act, acquired at par value.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8" name="Freeform 2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C202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securities, accounted for under the provisions of the Federal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Act, acquired at a pr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 maturit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to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plete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Refer to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TC-E121 for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transaction.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C204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securities, accounted for under the provisions of the Federal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Act, acquired at a discount.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 maturit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to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plete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discount. Refer to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TC-E121 for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transaction.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sho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purchase discount is realized as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matures.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for Under the Provisions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4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29" name="Freeform 2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C205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actual offsetting collections or offsetting receipts used to reduce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Government.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Office of Manage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Budget Circular No.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-11 for additional guidance.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1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Reduced by Offsetting Collections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Offsetting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Reductions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0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Reduced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or Receipts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1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- 129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0" name="Freeform 2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599 Collect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ons and Receivables - Receivables/Accrued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accrual of revenue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or on the custodial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footnote that is collected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be deposited dire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into a General Fund receipt account.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addition, to record ad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inistrative fees earned for ad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inistering a nonfiduciary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0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TC-C404.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deposited into a General Fund receipt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but not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on the custodial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footnote, see USSGL TC-C420. See USSGL TC-F124 for the preclosing adjusting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0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Miscellaneous Receipts; General Fund Receipt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132500 	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134000 	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134100 	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134300 	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136000 	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136100 	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136300 	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Individual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Corporat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Estate and Gift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C403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receivable for Old IMF Quota Payments.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Also post C405.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Transfers-In  </w:t>
      </w:r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1" name="Freeform 2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contra-revenue in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revenue accrued and establish a custodial liability.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2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custodial collections on behalf of the General Fund receipt account post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TC-C402. For custodial collections for transfer to another federal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also post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TC-C420.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Collections for Others -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C405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offset for the amount accrued in a General Fund receipt account and to establish a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1939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assets that are not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on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2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accrued contra rev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nue that is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or on the custodial footnote and to establish custodial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 USSGL TC-C404. See USSGL TC-F124 for the preclosing adjusting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599400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to Non-Entity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Collections - Statement of Changes 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Net Position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298500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Not Reported on the Statement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receivables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advanced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financing fund or liquidating fund to cover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escro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pplicable to guaranteed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2" name="Freeform 2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financing fund the disbursement of direct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TC-B134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138000 	Loans Receivable - Troubled Assets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C409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interest capitalized on a loan.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Direct Loan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Guidance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accrued receivables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odified direct loans moving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liquidating fund to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fund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428500 	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Liquidating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3" name="Freeform 2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refund receivables,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paid delivered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rs,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385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Non-Federal sources for assets or expenses that do not create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until collected.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TC-C136 records the collection. USSGL account 679000 includes, but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limited to, vendor overpayments and benefit overpayments. This transaction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also applicable to cr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dit card rebates.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C415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receivable for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IMF Quota 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under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428700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Transfers-In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4" name="Freeform 2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accrued revenue from Federal sources other than for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bursables, non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revolving trust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special funds, custodial activity and interest on Treasury 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428300 	Interest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428700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132000 	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134000 	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134100 	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134300 	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136000 	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136100 	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136300 	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C417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interest receivable on non-federal securities held by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4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interest receivable on non-federal securities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fund. For accruals of interest receivable on federal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6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such as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securities, see TC-C418.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6" w:firstLine="3138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5" name="Freeform 2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interest receivable on securities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8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recorded for federal securities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nonfiduciary deposit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federal securities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nonfiduciary deposit funds also record TC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E205.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36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C419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accrual of interest receivable on non-federal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 bond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Foreign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8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6" name="Freeform 2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accrued revenue or other financing 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budgetary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1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are not budgetary resources until collected.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should be used if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 have a receivable recorded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transaction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nonfiduciary deposit funds. For receivables reported for non-Federal custodial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collections, also post USSGL TC -C404. For Federal and non-Federal receivables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reported in a General Fund receipt account, also post USSGL TC-C405. See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OMB Circular No. A-11, the Budget totals exclude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 because the funds are not 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Government. Therefore,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records transactions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deposit funds and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accounts 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public. 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Exchange Stabilization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132000 	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134000 	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134100 	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134300 	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136000 	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136100 	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136300 	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138100 	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138400 	Interest Receivable - Foreign Currency Deno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Insurance and Guarantee Premiu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Sources Transferred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7" name="Freeform 2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C421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accrue 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source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Labor.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Compensation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(Workers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90" w:lineRule="exact"/>
        <w:ind w:left="1279" w:right="1205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pensation).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Benefit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accrued revenue from Federal or non-Federal sources for non-revolving trust funds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These are not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until collected.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0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Unavailable Special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132000 	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132500 	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134000 	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134100 	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134300 	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136000 	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136100 	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136300 	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Insurance and Guarantee Premiu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Individual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Corporat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Estate and Gift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8" name="Freeform 2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C423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accrual of interest receivable on non-federal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 bond discount.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3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8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3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8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Foreign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establishment of current-period earnings on income received in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TC-B602 for collection entry.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Insurance and Guarantee Premiu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C425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accounts receivable in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33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earned revenue in a trust or special fund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3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collected in advance.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TC-C114 for collection entry.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33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39" name="Freeform 2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loans and interest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for defaulted guaranteed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6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 not consider as a budgetary resource until collected.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pplicable to activity for guaranteed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134100 	Interest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old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otor vehicle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traded in for a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otor vehicle using the direct method.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6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to sho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trade-in only.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indirect cost is not included. This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Defense accounts for repairab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ite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involving trade-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ins.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represents the cash amount the vehicle procurer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customer.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repres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nts the value of an asset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after it is repaired (value of a si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ilar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asset). Other financing source represents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fair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arket value of the old vehicle. Other financing source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used instead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due to a trade-in,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is not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represents the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repair cost of the da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aged vehicle.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6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425100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152300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Financing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C431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issuance of a bridge loan.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- 139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0" name="Freeform 2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loans other than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4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C433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loans receivable from non-Federal sources for loans related to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4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Do not consider as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until collected.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138000 	Loans Receivable - Troubled Assets 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interest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for loans related to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Do not consider as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until collected.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138100 	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- Troubled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C435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accrual of interest revenue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account 298500 that is to be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193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and deposited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into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Symbol that does not have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4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TC-C437 for the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assets not reported on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4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With Capitalized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134000 	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134100 	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1" name="Freeform 2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accrual of Tro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 Relief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interest revenue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298500 that is to be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ollected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and deposited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into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 that does not have budget 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138100 	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Loans Receivable/Uninvested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C437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portion of the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assets not reported on the Statement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1939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related to the accrual of interest revenue that is to be collected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Fiscal Service and deposited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into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 that does not have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7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TC-C435 for the accrual of the interest revenue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298500.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7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With Capitalized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750000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Distribution of Income - Dividend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298500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Not Reported on the Statement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receivable and the related interest, in the financing account, for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7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unfunded (borro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ed)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Foreign Currency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(X7000 series)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disbursing officer.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that have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bols (X7000 series)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make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8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X7000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3" w:lineRule="exact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7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2" name="Freeform 2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capitalized loan interest receivable on non-credit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 for interest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previously accrued.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TC-C435 for the initial accrual and USSGL TC-C149 for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 of the accrual.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With Capitalized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89" w:lineRule="exact"/>
        <w:ind w:left="1278" w:right="1227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135100 	Capitalized Loan Interest Receivable - Non-Credit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interest capitalized on a loan related to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 Relief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27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138000 	Loans Receivable - Troubled Assets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accrual of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earned 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 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2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revolving funds, non-revolving trust funds, and special funds.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C452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receipt of previously accrued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 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non-revolving trust funds and special funds,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receipt is immediately available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upon collection.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 B143.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2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2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3" name="Freeform 2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C453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receipt of previously accrued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 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revolving funds,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offsetting collection is immediatel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for obligation once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credited to the expenditure TAFS.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2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 B143. If budgetary 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USSGL account 407000.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C454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receipt of previously accrued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 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non-revolving trust funds and special funds,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receipt is not immediately available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upon collection.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 B143.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6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C455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accrual of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deflation earned 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 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2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revolving funds, non-revolving trust funds, and special funds.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531100 	Interest Revenue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4" name="Freeform 2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C456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receipt of previously accrued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deflation 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 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non-revolving trust funds and special funds,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receipt is immediately available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upon collection.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reversal of USSGL TC-B143.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2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C457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receipt of previously accrued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deflation 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 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revolving funds,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offsetting collection is immediatel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for obligation once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credited to the expenditure TAFS.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19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reversal of USSGL TC B143. If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anticipated, debit USSGL account 407000.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C458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receipt of previously accrued dail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deflation 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Inflation Protected Securities 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non-revolving trust funds and special funds,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receipt is not immediately available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upon collection.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reversal of USSGL TC B143.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439400 	Receipts Unavailable for Obligation Upon Collection - Current-Year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5" name="Freeform 2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2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2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799 Collect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ons and Receivables - Asset Sale and Disposition (Gains and Losses)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2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2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non-federal securities (long-term bonds)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Exchange Stabilization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25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2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2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25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2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2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2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Uninvested 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Foreign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2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2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non-federal securities (long-term bonds)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Exchange Stabilization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25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 a discount.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3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2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3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32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3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3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Uninvested 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Foreign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6" name="Freeform 2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Federal securities purchased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sold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The sale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result in a gain or a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29" w:lineRule="exact"/>
        <w:ind w:left="3120" w:right="118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aking an entry for the sale,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ake an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ortize the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point of sale.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recorded for the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on the sale. Special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trust funds use USSGL account 411400. If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anticipated, revolving funds credit USSGL account 407000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nd special and trust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credit USSGL account 412000.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apportionment. Fiduciary deposit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record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195, TC-C109 or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C140 to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ord the collection of interest received on the sale. See USSGL TC-C603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TC-C619 for sale of securities purchased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and sold at a gain or loss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nonfiduciary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8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8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7" name="Freeform 2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Federal securities purchased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and sold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by a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63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results in a gain.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531800 	Contra Revenue for 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4418" w:right="126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6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6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4418" w:right="126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4418" w:right="1263" w:hanging="3138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8" name="Freeform 2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Federal securities purchased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sold 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The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results in a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6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the sale,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ake an entry to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ortize the premium to the point of sale.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recorded for the discount on the sale. Special and trust funds use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411400. If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previously anticipated,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revolving funds debit USSGL account 407000 and special and trust funds debit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412000. Reverse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 programs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record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entry.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195, TC-C109, and TC-C140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the collection of interest received on the sale. See USSGL TC-C605 for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sale of securities purchased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and sold at a discount by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439400 	Receipts Unavailable for Obligation Upon Collection - Current-Year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0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49" name="Freeform 2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Federal securities purchased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and sold at a discount by a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63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sale results in a loss.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240000 	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531100 	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6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6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4418" w:right="126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6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Interest Revenue -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- 149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0" name="Freeform 2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Federal securities purchased at a discount and sold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The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results in a gain.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3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the sale, an entry is made to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ortize the discount to the point of sale.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recorded for the purchase discount plus the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on the sale.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and trust funds use USSGL account 411400. If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anticipated, revolving funds credit USSGL account 407000 and special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trust funds credit USSGL account 412000.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or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apportionment. Fiduciary deposit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record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195, TC-C109 or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C140 to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ord the collection of interest received on the sale. See USSGL TC-C607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sale of securities acquired 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that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result in a gain.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0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1" name="Freeform 25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Federal securities purchased at a discount and sold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by a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53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results in a gain.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531800 	Contra Revenue for 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4418" w:right="125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5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5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4418" w:right="125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4418" w:right="1253" w:hanging="3138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Federal securities purchased at a discount and sold 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The sale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result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gain or a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the sale, an entry is made to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ortize the discount to the point of sale.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recorded for the purchase discount less the discount on the sale. If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discount on the sale is greater than the purchase discount, the 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be reversed. Special and trust funds use USSGL account 411400. If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previously anticipated, revolving funds debit 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407000 and special and trust funds debit USSGL account 412000. Reverse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and apportioned or USSGL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in programs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record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195, TC-C109 or TC-C140 to record the coll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ction of interest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received on the sale. See USSGL TC-C618 to record the sale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aturity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investments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Bonds. See USSGL TC-C611 or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C621 for the sale of securities purchased at a discount and sold at a gain or loss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in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7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7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97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97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4417" w:right="1197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97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3" name="Freeform 25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C609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to a Federal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Sponsored Enterprise (GSE) for excess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GSE's liabilities over its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Preferred Stock in Federal Government Sponsored 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Senior Preferred Stock in Federal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Sponsored Enterprise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165200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Common Stock Warrants in Federal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Sponsored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Enterprise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165300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Com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Stock Warrants in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 Sponsored Enterprise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Federal Government Sponsored Enterprise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or disposition of personal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collected for replace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2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Sales proceeds on disposed 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rsonal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collected for a replace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have no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until the obligation is subsequentl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for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replace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In most cases, the proceeds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 available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acquisition of the replace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the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that the old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sold, then for 1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thereafter.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may not be applicable to so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that have specific language in their legislation that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them to keep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proceeds be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ond 2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ears. See 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guidance, "Disposition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Personal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on the USSGL Website.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revie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CFR 41, chapter 101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Polic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Procedure Manual, dated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1993, pages 7.5-8.9.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9" w:lineRule="exact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4" name="Freeform 25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C611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Federal securities purchased at a discount and sold 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results in a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also record the sale of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5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nonfiduciary deposit fund should not have net position.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240000 	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531100 	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95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4417" w:right="1195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95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95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loss (or gain)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sale of foreclosed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recourse.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pplicable to guaranteed loans. Credit USSGL account 139900 if there is a gain.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gain or loss is borne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Federal Government.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311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or 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programs exempt from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Sale of Foreclosed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5" name="Freeform 25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C613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 and equipment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anently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oved or partiall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paired, but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 disposed.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Guidance: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 No. 14 and 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No. 44,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the Disposal of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 and Equipment"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pairment of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aining in Use".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3" w:lineRule="exact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0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0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anently Removed but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30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Yet Disposed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pairment of Assets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3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6" name="Freeform 25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gain on property sold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recourse.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4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Excess of costs over sales proceeds are billed to the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and apportioned or USSGL TC-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in programs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4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Guide for Foreclosed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Federal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7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Sale of Foreclosed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C615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disposition of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anently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4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Technical Release 14: "I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Guidance on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the Disposal of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&amp;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ent".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anently Removed but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Yet Disposed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loss on loan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on a sale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recourse.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9" w:lineRule="exact"/>
        <w:ind w:left="3119" w:right="124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Sale of Foreclosed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7" name="Freeform 25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to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2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entry is the amount of the gain on sale,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be reversed if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 is realized. Also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in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programs exempt from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record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TC-C611 to record the sale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investments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Bureau of the 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to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22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4418" w:right="1222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8" name="Freeform 25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C619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Federal securities purchased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and sold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by a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5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results in a loss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531100 	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C621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Federal securities purchased at a discount and sold at a discount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results in a gain.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also record the sale of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5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531800 	Contra Revenue for 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5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5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4417" w:right="125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5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7" w:right="1254" w:hanging="3138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59" name="Freeform 25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(other than those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Service) purchased at a discount and sold for a gain or loss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special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non-revolving trust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1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entry is the amount of a gain on the sale,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be reversed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loss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realized.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2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4417" w:right="1212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12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(other than those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Service) purchased at par or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and sold for a gain or loss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special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non-revolving trust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1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entry is the amount of a gain on the sale,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be reversed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loss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realized.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- 159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60" name="Freeform 26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cash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loss or a gain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sale of excess, obsolete, and unserviceable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9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This transaction assumes that budgetary resource is recognized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proceeds of a sale.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Personal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Excess, Obsolete,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9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Excess, Obsolete, and 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cash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loss or a gain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sale of 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3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pre-Credit Reform. This transaction assumes that budgetary resource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recognized for the proceeds of a sale.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3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Guide for Foreclosed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Federal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9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Sale of Foreclosed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stockpile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aterials.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3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61" name="Freeform 2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9359748</wp:posOffset>
            </wp:positionV>
            <wp:extent cx="5638800" cy="386143"/>
            <wp:effectExtent l="0" t="0" r="0" b="0"/>
            <wp:wrapNone/>
            <wp:docPr id="262" name="Freeform 2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9359748"/>
                      <a:ext cx="5524500" cy="2718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97"/>
                            <w:tab w:val="left" w:pos="7672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Bulletin No. 2018-05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III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6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 - 161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June 2018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stockpile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aterials sold at a gain.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stockpile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aterials sold at a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collection of sale proceeds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forfeited personal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sold.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USSGL TC-B432.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special fund transaction, see 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guidance; Receipts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Available for Obligation Upon Collection. For seized assets, see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Forfeiture Revenue - Forfeitures of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3119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Includes activity for 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sold that had a third-part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lien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the lien holder.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", as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7,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and Other Financing Sources and Concepts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Reconciling Budgetary and Financial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ccounting".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63" name="Freeform 2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proce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commodities sold.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38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cost of goods sold, see USSGL TC-E408.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 or 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in programs exempt from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38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loss on the sale of commodities.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cost of goods sold, if there is no loss involved, see USSGL TC-E408.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156900 	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64" name="Freeform 2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non-Federal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the sale or disposition of assets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personal properties and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cost of goods sold, see USSGL TC-E408.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152900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154900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156900 	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29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38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7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65" name="Freeform 2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or disposition of assets other than personal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rties and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355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a receivable had been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established, see USSGL TC-C647.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- Federal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152900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154900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156900 	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C647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liquidation of receivables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Federal entity for the sale or disposition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other personal properti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and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TC-C648 for the establish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the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- Federal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428700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another Federal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the sale or disposition of assets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personal properties and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liquidation of the receivable, see USSGL TC-C647.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428700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152900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154900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156900 	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9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C650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accounts receivable and accrue 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another Federal entity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5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anticipated and apportioned.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Federal and non-Federal exceptions as defined in Office of Manage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Circular No. A-11.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Obligations Scenario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428700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Reimbursements and Other Income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securities, accounted for under the provisions of the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5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ct, purchased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The sale results in a gain.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 the time of sale,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ake an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ortize the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the point of sale. See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TC-E121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entry.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securities, accounted for under the provisions of the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ct, purchased at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The sale results in a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 the time of sale,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ake an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ortize the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the point of sale. See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TC-E121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entry. Reverse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securities, accounted for under the provisions of the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ct, purchased at a discount. The sale results in a gain.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 the time of sale, an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to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ortize the discount to the point of sale. See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TC-E121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entry.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and apportioned or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 programs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for Under the Provisions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sale of securities, accounted for under the provisions of the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ct, purchased at a discount. The sale results in a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 the time of sale, an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to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ortize the discount to the point of sale. See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TC-E121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entry. Reverse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164600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for Under the Provisions of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86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86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Preferred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186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Common Stock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record, in a special or non-revolving trust fund, a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securities (other than those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Service) purchased at par and sold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 gain or loss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remain in a non-Treasury General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(TG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20" w:after="0" w:line="230" w:lineRule="exact"/>
        <w:ind w:left="3119" w:right="118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proceeds of this sale are immediatel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reinvested, do not record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If the proceeds of this sale are not immediatel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reinvested, record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equal to the proceeds. See USSGL TC- B150 if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are returned to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 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An agency must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have specific 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hold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non-Fiscal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Treasury Financial Manual, Volume I, Part 2, Chapter 3400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Reporting on Cash and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Held Outside of the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guidance, such as Statement of Transactions (224)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70" name="Freeform 2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C751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record, in a revolving or revolving trust fund, a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securities (other than those issued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Service) purchased at par and sold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 gain or loss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 in a non-Treasur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General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(TG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20" w:after="0" w:line="230" w:lineRule="exact"/>
        <w:ind w:left="3120" w:right="11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proceeds of this sale are immediatel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reinvested, do not record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If the proceeds of this sale are not immediatel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reinvested, record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equal to the proceeds. See USSGL TC- B150 if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are returned to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 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An agency must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have specific 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hold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non-Fiscal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Treasury Financial Manual, Volume I, Part 2, Chapter 3400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Reporting on Cash and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Held Outside of the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guidance, such as Statement of Transactions (224)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Refunds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C752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record, in a special or non-revolving trust fund, the sale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investments in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193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(other than those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Service) purchased at par and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a gain. Funds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non-Treasury General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(TG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20" w:after="0" w:line="229" w:lineRule="exact"/>
        <w:ind w:left="3119" w:right="11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proceeds are im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ediately reinvested, record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equal to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gain. If the proceeds are not im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reinvested, record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equal to the proceeds. See USSGL TC- B150 if funds held by the public in a non-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are returned to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 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An agency must have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specific 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hold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non-Fiscal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security. See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Financial Manual, Volume I, Part 2, Chapter 3400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Reporting on Cash and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Held Outside of the U.S.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guidance, such as Statement of Transactions (224)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2" w:lineRule="exact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- 169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71" name="Freeform 2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C753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record, in a revolving or revolving trust fund, the sale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investments in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(other than those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Service) purchased at par and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a gain. Funds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non-Treasury General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(TG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20" w:after="0" w:line="230" w:lineRule="exact"/>
        <w:ind w:left="3120" w:right="120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proceeds are im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ediately reinvested, record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425200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qual to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gain. If the proceeds are not im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reinvested, record a budgetary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USSGL account 425200 equal to the gain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also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USSGL account 497200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qual to the par value.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 B150 if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are returned to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 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must have specific 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hold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non-Fiscal Service securit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Manual, Volume I, Part 2, Chapter 3400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Reporting on Cash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Held Outside of the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guidance, such 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Transactions (224)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425200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Refunds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C754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record, in a special or non-revolving trust fund, the sale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investments in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(other than those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Service) purchased at par and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a loss. Funds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non-Treasury General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(TG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20" w:after="0" w:line="229" w:lineRule="exact"/>
        <w:ind w:left="3119" w:right="120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proceeds are im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ediately reinvested, do not record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If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proceeds are not immediatel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reinvested, record a budgetary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equal to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proceeds. See USSGL TC- B150 if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returned to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 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agency must have specific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hold monies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non-Fiscal Service security.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Financial Manual, Volu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I, Part 2, Chapter 3400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Reporting on Cash and Investments Held Outside of the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guidance, such as Statement of Transactions (224)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0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72" name="Freeform 2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C755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record, in a revolving or revolving trust fund, the sale prior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aturit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investments in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(other than those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Service) purchased at par and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a loss. Funds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non-Treasury General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(TG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20" w:after="0" w:line="229" w:lineRule="exact"/>
        <w:ind w:left="3120" w:right="120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proceeds are im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ediately reinvested, do not record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If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proceeds are not immediatel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reinvested record a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equal to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proceeds. See USSGL TC- B150 if funds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public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returned to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 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agency must have specific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legislative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hold monies in a non-TG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non-Fiscal Service security.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Financial Manual, Volu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I, Part 2, Chapter 3400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Reporting on Cash and Investments Held Outside of the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additional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guidance, such as Statement of Transactions (224)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Refunds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721100 	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C780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Bureau of the Fiscal Service's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debt and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Realized for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253000 	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and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C784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onthl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ption, investment and interest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the Bureau of the Fiscal Service.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427300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73" name="Freeform 2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D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299 Adjust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ents/Writeoffs/Reclassification - Upward and Downward Adjust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delivered orders and to 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duce the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adjustment is not recorded as a prior-period adjustment (USSGL account 740000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740100). The authority has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28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Reverse USSGL TC-B134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direct appropriations. For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account 740000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740100), see USSGL TC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D306, D308, D310, and D312.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Delivered Orders -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87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213000 	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216000 	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219100 	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221300 	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221600 	Pension Benefits Due and Payable to Beneficiaries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221700 	Benefit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Carriers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221800 	Life Insurance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Beneficiaries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4"/>
          <w:tab w:val="left" w:pos="5676"/>
          <w:tab w:val="left" w:pos="7364"/>
          <w:tab w:val="left" w:pos="8974"/>
        </w:tabs>
        <w:spacing w:before="200" w:after="0" w:line="309" w:lineRule="exact"/>
        <w:ind w:left="1280" w:right="1175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1244875</wp:posOffset>
            </wp:positionV>
            <wp:extent cx="4492314" cy="1014922"/>
            <wp:effectExtent l="0" t="0" r="0" b="0"/>
            <wp:wrapNone/>
            <wp:docPr id="274" name="Freeform 2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1244875"/>
                      <a:ext cx="4378014" cy="90062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659"/>
                            <w:tab w:val="left" w:pos="1840"/>
                            <w:tab w:val="left" w:pos="2939"/>
                          </w:tabs>
                          <w:spacing w:before="0" w:after="0" w:line="230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189000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Other General Propert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, Plant, and Equip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ent 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199000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Other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ssets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659"/>
                            <w:tab w:val="left" w:pos="1840"/>
                            <w:tab w:val="left" w:pos="2939"/>
                          </w:tabs>
                          <w:spacing w:before="0" w:after="0" w:line="230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610000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Operating Expenses/Progra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Costs  </w:t>
                        </w:r>
                        <w:r>
                          <w:br w:type="textWrapping" w:clear="all"/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640000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Benefit Expense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659"/>
                            <w:tab w:val="left" w:pos="1840"/>
                            <w:tab w:val="left" w:pos="2939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650000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Cost of Goods Sold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659"/>
                            <w:tab w:val="left" w:pos="1840"/>
                            <w:tab w:val="left" w:pos="2939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690000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Non-Production Costs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tabs>
          <w:tab w:val="left" w:pos="4548"/>
        </w:tabs>
        <w:spacing w:before="0" w:after="0" w:line="240" w:lineRule="auto"/>
        <w:ind w:left="1280" w:right="1175" w:firstLine="0"/>
      </w:pPr>
      <w:r>
        <w:rPr lang="en-US" sz="22" baseline="-12" dirty="0">
          <w:jc w:val="left"/>
          <w:rFonts w:ascii="Calibri" w:hAnsi="Calibri" w:cs="Calibri"/>
          <w:color w:val="000000"/>
          <w:position w:val="-12"/>
          <w:sz w:val="22"/>
          <w:szCs w:val="22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ccount Transactions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75" name="Freeform 2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delivered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 and to accrue addit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adjustment is not recorded as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account 740000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740100).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1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appropriation, also post USSGL TC-B134. For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19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740000 or 740100),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USSGL TCs D306, D308, D310, and D312.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Guide; Prior-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9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9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157100 	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640000 	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7" w:lineRule="exact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4"/>
          <w:tab w:val="left" w:pos="5676"/>
          <w:tab w:val="left" w:pos="7364"/>
          <w:tab w:val="left" w:pos="8974"/>
        </w:tabs>
        <w:spacing w:before="200" w:after="0" w:line="309" w:lineRule="exact"/>
        <w:ind w:left="1280" w:right="1175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1244875</wp:posOffset>
            </wp:positionV>
            <wp:extent cx="5056215" cy="868570"/>
            <wp:effectExtent l="0" t="0" r="0" b="0"/>
            <wp:wrapNone/>
            <wp:docPr id="276" name="Freeform 2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1244875"/>
                      <a:ext cx="4941915" cy="754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659"/>
                            <w:tab w:val="left" w:pos="1840"/>
                            <w:tab w:val="left" w:pos="2939"/>
                          </w:tabs>
                          <w:spacing w:before="0" w:after="0" w:line="22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221300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plo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er Contributions and Pa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roll Taxes Pa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able  </w:t>
                        </w:r>
                        <w:r>
                          <w:br w:type="textWrapping" w:clear="all"/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221500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Other Post E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ployment Benefits Due and Pa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able  </w:t>
                        </w:r>
                        <w:r>
                          <w:br w:type="textWrapping" w:clear="all"/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221600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Pension Benefits Due and Payable to Beneficiaries  </w:t>
                        </w:r>
                        <w:r>
                          <w:br w:type="textWrapping" w:clear="all"/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221700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Benefit Pre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m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iums Pa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able to Carriers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659"/>
                            <w:tab w:val="left" w:pos="1840"/>
                            <w:tab w:val="left" w:pos="2939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 	   Credit 	   221800 	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149"/>
                            <w:sz w:val="20"/>
                            <w:szCs w:val="20"/>
                          </w:rPr>
                          <w:t> 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Life Insurance Benefits Due and Pa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>
                          <w:rPr lang="en-US" sz="20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able to Beneficiaries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tabs>
          <w:tab w:val="left" w:pos="4548"/>
        </w:tabs>
        <w:spacing w:before="0" w:after="0" w:line="240" w:lineRule="auto"/>
        <w:ind w:left="1280" w:right="1175" w:firstLine="0"/>
      </w:pPr>
      <w:r>
        <w:rPr lang="en-US" sz="22" baseline="-12" dirty="0">
          <w:jc w:val="left"/>
          <w:rFonts w:ascii="Calibri" w:hAnsi="Calibri" w:cs="Calibri"/>
          <w:color w:val="000000"/>
          <w:position w:val="-12"/>
          <w:sz w:val="22"/>
          <w:szCs w:val="22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ccount Transactions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77" name="Freeform 2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D107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delivered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 and to accrue addit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adjustment is not recorded as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account 740000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740100).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not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1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appropriation, also post USSGL TC-B134. For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740000 or 740100),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USSGL TCs D306, D308, D310, and D312. When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accounts are not used, debit USSGL account 445000; if funds 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ent, debit USSGL account 462000.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1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Guide; Prior-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157100 	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640000 	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7" w:lineRule="exact"/>
        <w:ind w:left="1279" w:right="1219" w:hanging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78" name="Freeform 2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1280" w:right="19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40" w:lineRule="auto"/>
        <w:ind w:left="1280" w:right="19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1280" w:right="19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Pension Benefits Due and Payable to Beneficiaries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Carriers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40" w:lineRule="auto"/>
        <w:ind w:left="1280" w:right="19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Life Insurance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Beneficiaries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79" name="Freeform 2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paid delivered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 and to collect a refund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89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adjustment is not recorded as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account 740000 or 740100).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Th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 to all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undelivered orders is anticipated recoveries. If such a transaction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causes an abnor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credit balance, approval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Office of Management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for use of resources is required. If anticipated accounts are not used, credit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445000 or 462000.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apportionment. Reverse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TC-B134 for direct appropriations. For a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(USSGL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740000 or 740100), see USSGL TCs D306, D308, D310, and D312.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28" w:lineRule="exact"/>
        <w:ind w:left="3120" w:right="128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Guide; Prior-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9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Refunds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0" name="Freeform 2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delivered orders and to 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duce the related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adjustment is not recorded as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account 740000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740100).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not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1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Th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 to all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undelivered orders is anticipated recoveries. If such a transaction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causes an abnor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credit balance, approval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Office of Management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for use of resources is required. If anticipated accounts are not used, credit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445000 or 462000.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anticipated in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apportionment. Reverse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TC-B134 for direct appropriations. For a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(USSGL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740000 or 740100), see USSGL TCs D306, D308, D310, and D312.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1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Guide; Prior-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Recoveries of Prior-Year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213000 	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216000 	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219100 	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221300 	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221600 	Pension Benefits Due and Payable to Beneficiaries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221700 	Benefit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Carriers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221800 	Life Insurance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Beneficiaries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- 179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1" name="Freeform 2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reclassification of unfunded liability to funded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the financing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TC-D113.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D113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reestimated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expense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unfunded to funded.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8" w:lineRule="exact"/>
        <w:ind w:left="3119" w:right="125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Reclassification should be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orded in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follo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the accrual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reestimate.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5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Basic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for Direct Loan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Without Collateral in Federal Credit Programs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680000 	Future Funded Expenses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Expense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2" name="Freeform 2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90" w:firstLine="3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90" w:firstLine="3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undelivered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adjustment is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19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recorded as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account 740000 or 740100).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Th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goods, services, 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invoices have not been received.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appropriation, also post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TC-B134. See USSGL TC-B402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needed to establish a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and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reflect it as delivered. For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account 740000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740100), see USSGL TCs D306, D308, D310, and D312.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9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40" w:lineRule="auto"/>
        <w:ind w:left="1276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40" w:lineRule="auto"/>
        <w:ind w:left="1276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Undelivered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90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9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9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to unpaid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1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Th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goods, services,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invoices have not been received. Record USSGL account 465000 if the authority has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90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and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90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40" w:lineRule="auto"/>
        <w:ind w:left="1276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Undelivered Orders -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20" w:after="0" w:line="225" w:lineRule="exact"/>
        <w:ind w:left="1276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prepaid/advanced prior-year undelivered orders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29" w:lineRule="exact"/>
        <w:ind w:left="3117" w:right="11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Th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invoice has been paid,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but goods and services have not been received. Record USSGL account 465000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30" w:lineRule="exact"/>
        <w:ind w:left="3117" w:right="11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and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Expired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40" w:lineRule="auto"/>
        <w:ind w:left="1276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</w:tabs>
        <w:spacing w:before="0" w:after="0" w:line="230" w:lineRule="exact"/>
        <w:ind w:left="1276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40" w:lineRule="auto"/>
        <w:ind w:left="1276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488200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Undelivered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6" w:right="119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</w:tabs>
        <w:spacing w:before="0" w:after="0" w:line="240" w:lineRule="auto"/>
        <w:ind w:left="1276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116"/>
          <w:tab w:val="left" w:pos="4215"/>
        </w:tabs>
        <w:spacing w:before="0" w:after="0" w:line="228" w:lineRule="exact"/>
        <w:ind w:left="1276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141000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77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3" name="Freeform 2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paid delivered orders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7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corrected invoice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received and paid for goods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nd services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received and paid.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TC-B134. Record 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SGL account 465000 if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7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and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Expired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498200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157100 	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640000 	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paid delivered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no refund collected.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7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and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Expired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98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4" name="Freeform 2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prepaid/advanced undelivered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no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refund collected.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pr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paid invoice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for more than the corrected invoice. Goods and services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have not been received.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and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Expired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89" w:lineRule="exact"/>
        <w:ind w:left="1279" w:right="129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5" name="Freeform 2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deliver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goods and services ordered in a pr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and accrue a liability.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36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less than the original obligation and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not expired.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offset to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adjustments to undelivered orders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anticipated recoveries.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If such a transaction causes an abnor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 credit balance, the Office of Management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Budget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approval for use of resources is required. When anticipated accounts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not used, credit USSGL account 445000 or credit USSGL account 462000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are exempt from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TC-B134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direct appropriation.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122 if recoveries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and apportioned or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123 if recoveries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previously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 programs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The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related benefit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liabilities in this transaction are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ork-in-process. For other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roll-related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transactions, see USSGL TCs-E104 through E117.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TCs G120,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G122, and G124 to track pur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hases.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USSGL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Accounting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Undelivered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Recoveries of Prior-Year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6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157100 	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640000 	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6" name="Freeform 2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28" w:lineRule="exact"/>
        <w:ind w:left="1280" w:right="127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1280" w:right="127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1280" w:right="127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Pension Benefits Due and Payable to Beneficiaries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Carriers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Life Insurance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Beneficiaries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7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unfunded indefinite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due to recoveries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7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TC-D120.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Withdrawn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that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due to recoveries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7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TC-D120.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Withdra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7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7" name="Freeform 2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delivered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 for the change in allocation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certain trust fund and agency general fund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to be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specific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identified in the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scenario identified in the transaction origin.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18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for Change in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(Social Security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inistration and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Health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Human Services related TAFS only)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for Changes in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29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576000 	Expenditure Financing Sources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D141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delivered orders 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rtaining to cancellations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18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an invested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TC-F123 for the cancellation of 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18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Cancellations of Expenditure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Receivable/Pa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215500 	Expenditure Transfers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Transfers-Out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delivered orders for the change in allocation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certain trust fund and agency general fund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18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is to be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specific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identified in the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scenario identified in the transaction origin.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18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for Change in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(Social Security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inistration and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Health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Human Services related TAFS only).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for Changes in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215500 	Expenditure Transfers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Transfers-Out  </w:t>
      </w:r>
    </w:p>
    <w:p>
      <w:pPr>
        <w:spacing w:after="2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8" name="Freeform 2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balances in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receivable USSGL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4225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Trust Fund Expenditure Transfers - Receivable" for the change in allocation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certain trust fund and agency general fund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adjustment. This transaction is to be used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specific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identified in the USSGL scenario identified in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 origin.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for Change in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(Social Security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inistration and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Health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Human Services related TAFS only)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422500 	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-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for Changes in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133500 	Expenditure Transfers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D145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canceled appropriation the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oval of the canceled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upon receipt of a valid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857"/>
        </w:tabs>
        <w:spacing w:before="0" w:after="0" w:line="350" w:lineRule="exact"/>
        <w:ind w:left="1198" w:right="1988" w:firstLine="659"/>
        <w:jc w:val="right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bill.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reduces the balance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ained upon cancellation.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post USSGL TC-B412 in an unexpired appropriation that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available for the sa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purpose as the closed account. See Office of Management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Circular No. A-11 for additional guidance.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435000 	Canceled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420800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Total Resources - Disposition of Canceled Payables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Future Funded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accrual of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reestimate for loan subsidies in the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19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TC-D147. Transactions USSGL TC-D146 and TC-D147 should be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done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both the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financing accounts. See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48" w:lineRule="exact"/>
        <w:ind w:left="1277" w:right="1195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Basic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for Direct Loan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Without Collateral in Federal Credit Programs; General Fund Receipt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Financing Sources - 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Future Funded Expenses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89" name="Freeform 2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D147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adjust the loan guarantee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direct loan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reestimate of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9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expense in the financing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TC-D146. Transactions USSGL TC-D146 and TC-D147 should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 done si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ultaneously in both the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financing accounts.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218000 	Loan Guarantee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Financing Sources - Credit Reform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accrue the transfer-out of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reestimate to a General Fund receipt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19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actual transfer of cash should be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follo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the accrual. See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19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Basic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for Direct Loan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Without Collateral in Federal Credit Programs; General Fund Receipt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Sources Transferred 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D149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negative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in the financing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19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TC-D150 for the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and TC-E509 for the financing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to record the transfer to the General Fund Receipt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Financing Sources - Credit Reform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D150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adjust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for negative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disbursement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financing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30" w:lineRule="exact"/>
        <w:ind w:left="3117" w:right="119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TC-D149. Transactions USSGL TC-D149 and TC-D150 should be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done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both the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financing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Financing Sources - 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Expense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0" name="Freeform 2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D300 -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D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399 Adjust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ents/Writeoffs/Reclassification - Prior-Period Adjust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D302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appropriations used for a prior period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a result of a change in accounting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1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principle.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and trust funds receiving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Government and/or transfers of unexpended appropriations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in the 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1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1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D304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appropriations used for a prior period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a result of a correction of an error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28" w:lineRule="exact"/>
        <w:ind w:left="3118" w:right="120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and trust funds receiving direct appropriations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General Fund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U.S. Government and/or transfers of unexpended appropria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ions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 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1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in the 310000 series.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0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30" w:lineRule="exact"/>
        <w:ind w:left="1277" w:right="120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 - Years Preceding the Prior-Year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1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 - Years Preceding the Prior-Year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570800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1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- 189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1" name="Freeform 2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D306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that reduces the value of a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asset.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3119" w:right="118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is due to corrections of errors, debit 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740000. For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accounting principles 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740100. For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years preceding the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ear, debit USSGL account 740500.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Post: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TC-D302 if the prior 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due to changes in accounting principle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direct appropriations. USSGL TC-D304 for a prior-period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due to corrections of errors that requires restatement, and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direct appropriation. USSGL TC-D102 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if the adjustment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has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impact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delivered orders-obligations,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recoveries and the appropriation has expired. USSGL TC-D108 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if the adjustment has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impact on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orders-obligations, refunds collected. USSGL TC-D110 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if the adjustment has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impact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orders-obligations, recoveries, and has not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28" w:lineRule="exact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30" w:lineRule="exact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30" w:lineRule="exact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4217" w:right="1185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30" w:lineRule="exact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152900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154900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155900 	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156900 	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8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2" name="Freeform 2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30" w:lineRule="exact"/>
        <w:ind w:left="4219" w:right="1444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4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740000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740100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740500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-Years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Preceding the Prior-Year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Undeposited 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prest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- Troubled Assets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Excess, Obsolete,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4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Excess, Obsolete, and Unserviceable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18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3" name="Freeform 2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Seized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Seized Cash Deposited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Donation 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Contingent Receivable for Capital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4" name="Freeform 2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D308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that reduces the value of a liability.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30" w:lineRule="exact"/>
        <w:ind w:left="3120" w:right="120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adjustment is due to corrections of errors,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redit 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740000. For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accounting principles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740100. For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years preceding the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ear, credit USSGL account 740500.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Post: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TC-D302 if the prior 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due to changes in accounting principle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direct appropriations. USSGL TC-D304 for a prior-period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due to corrections of errors that requires restatement, and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direct appropriation. USSGL TC-D102 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if the adjustment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3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has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impact to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and the appropriation has expired. USSGL TC-D108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only) if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has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 on prior-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paid delivered ord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rs - obligations, and refunds collected. USSGL TC-D110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only) if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has a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 to prior-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unpaid delivered orders - obligations, recoveries, and has not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Federal Government Sponsored 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Disbursements in Transit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213000 	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215500 	Expenditure Transfers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216000 	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217000 	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Financing Account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218000 	Loan Guarantee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219100 	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221300 	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221600 	Pension Benefits Due and Payable to Beneficiaries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221700 	Benefit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Carriers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221800 	Life Insurance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Beneficiaries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222500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Unfunded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Related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231000 	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251000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252000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253000 	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and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253200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Financing Authority  </w:t>
      </w:r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5" name="Freeform 2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30" w:lineRule="exact"/>
        <w:ind w:left="4219" w:right="1265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253300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Under General and Special Financing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254000 	Participation Certificates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Pension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Health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Life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Federal Insurance and Guarantee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Treasury-Managed Benefit Programs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291000 	Prior Liens Outstanding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cquired Collateral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292000 	Contingent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294000 	Capital Lease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297000 	Liability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298000 	Custodial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299500 	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Cleanup Cost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Special Financing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Premium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Under General and Special Financing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-Years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6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Preceding the Prior-Year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8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6" name="Freeform 2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D310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that increases the value of a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asset.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30" w:lineRule="exact"/>
        <w:ind w:left="3120" w:right="120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is due to corrections of errors, cr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dit 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740000. For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accounting principles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740100. For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years preceding the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ear, credit USSGL account 740500. If the prior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due to changes in accounting principle is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direct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appropriations, reverse USSGL TC-D302. For a prior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due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errors, reverse USSGL TC-D304.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Post: USSGL TC-D106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only) if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has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 on prior-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unpaid delivered orders-obligations, and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expired. USSGL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D114 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only) if the adjustment has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 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bill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ore than the original undelivered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order, and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Undeposited 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112000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prest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119400 	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0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120000 	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132000 	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132500 	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133000 	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133500 	Expenditure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134000 	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134100 	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134300 	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136000 	Penalties and Fines 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136100 	Penalties and Fines 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136300 	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138000 	Loans Receivable - Troubled Assets 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138100 	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141000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Excess, Obsolete,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7" name="Freeform 2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152300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152400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Excess, Obsolete, and 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153100 	Seized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153200 	Seized Cash Deposited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154100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154200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Donation 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155100 	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157100 	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4219" w:right="1294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4219" w:right="1294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30" w:lineRule="exact"/>
        <w:ind w:left="4219" w:right="1294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4219" w:right="1294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28" w:lineRule="exact"/>
        <w:ind w:left="4219" w:right="1294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192300 	Contingent Receivable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192500 	Capital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4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19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8" name="Freeform 2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5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- Troubled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5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-Years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Preceding the Prior-Year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299" name="Freeform 29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D312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that increases the value of a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30" w:lineRule="exact"/>
        <w:ind w:left="3120" w:right="120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the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is due to corrections of errors, deb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 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740000. For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accounting principles 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account 740100. For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in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ears preceding the prior year, debit USSGL account 740500. If the prior period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due to changes in accounting principle is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direct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appropriations, reverse USSGL TC-D302. For a prior-period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due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errors, reverse USSGL TC-D304.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Post: USSGL TC-D106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only) if the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has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 on prior-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unpaid delivered orders - obligations, refunds collected and the authority has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expired. USSGL TC-D114 (budgetar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if the adjustment has an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impact on prior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undelivered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bill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ore than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original undelivered order,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has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Financing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253400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Premium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Under General and Special Financing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740000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740100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740500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-Years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Preceding the Prior-Year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Federal Government Sponsored Enterprise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Disbursements in Transit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Financing Account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Pension Benefits Due and Payable to Beneficiaries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Carriers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7" w:lineRule="exact"/>
        <w:ind w:left="1279" w:right="1203" w:hanging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Life Insurance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Beneficiaries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Unfunded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Related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Bureau of the Fiscal Service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0" name="Freeform 3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and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Under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Special Financing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Under General and Special Financing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Participation Certificates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Debt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Pension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Health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Life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Federal Insurance and Guarantee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Treasury-Managed Benefit Programs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Liens Outstanding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cquired Collateral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 Lease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Cleanup Cost Liability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- 199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D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499 Adjust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ents/Writeoffs/Reclassification - Writeoffs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a reduction in exchange revenue due to noncredit losses such as returns,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ances, and price redeterminations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realization is not prob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(less likel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than not).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reduction in exchange revenue due to credit losses, see USSGL TC-D404.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collected.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7,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Other Financing Sources."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ore infor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ation, see paragraph 41 of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SFFAS No. 7.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510900 	Contra Revenue for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520900 	Contra Revenue for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531500 	Contra Revenue for Dividend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0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Provisions of the Federal 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531700 	Contra Revenue for Interest Revenue - 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531800 	Contra Revenue for 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531900 	Contra Revenue for 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532900 	Contra Revenue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540900 	Contra Revenue for 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550900 	Contra Revenue for Insurance and Guarantee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560900 	Contra Revenue for Donations - 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561900 	Contra Donated Revenue - Nonfinancial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564900 	Contra Forfeiture Revenue - Cash and Cash Equivalents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565900 	Contra Forfeiture Revenue - Forfeitures of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583000 	Contra Revenue for Taxes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583100 	Contra Revenue for Taxes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583200 	Contra Revenue for Taxes - Corporat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583300 	Contra Revenue for Taxes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583400 	Contra Revenue for Taxes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583500 	Contra Revenue for Taxes - Estate and Gift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583600 	Contra Revenue for Taxes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590900 	Contra Revenue for 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- Troubled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Relief Program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2" name="Freeform 3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allowance for bad debts related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on-credit-refor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receivables.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18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transaction should be used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a realization of revenue is not probable due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losses, see paragraph 40,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7. For losses other than credit losses, see TC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D402.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18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4, "Managerial Cost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Concepts and Standards"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3" w:lineRule="exact"/>
        <w:ind w:left="1279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672000 	Bad Debt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D405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allowance for bad debts related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on-credit-refor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receivables in a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185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fund. Deposit funds do not recognize net gains or losses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TC illustrates an estimated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bad debts rel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ting to accounts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entities.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Bad 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bts generally should not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 recorded for intragovernmental accounts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8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SFFAS 7, Revenue and Other Financing Sources, paragraph 239, and USSGL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Investment Authority 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85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240000 	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of penalties and fines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Taxes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3" name="Freeform 3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D407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of administrative fees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63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63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of accounts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of taxes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Miscellaneous Receipts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Taxes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of loans receivable for loans made before fiscal 1992.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3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D413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loans receivable related to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6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- Troubled Assets Relief Program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4" name="Freeform 3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of loans receivable and interest receivable for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loans made after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25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1991.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D415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of interest receivable related to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 Relief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of interest 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28" w:lineRule="exact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5" name="Freeform 3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riteoff of assets other than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152900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154900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156900 	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6" name="Freeform 3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accrued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uncollectible exchange revenue due to credit losses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related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costs incurred and collected for others in a General Fund receipt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USSGL TC-C405 to adjust USSGL account 298500, "Liabilit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Not Reported on the Statement of Custodial Activity." This activit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not be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the 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859"/>
        </w:tabs>
        <w:spacing w:before="20" w:after="0" w:line="230" w:lineRule="exact"/>
        <w:ind w:left="3040" w:right="1380" w:hanging="1840"/>
        <w:jc w:val="right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7,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and Other Financing Sources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Concepts for Reconciling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Financial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ccounting," Paragraph No. 40.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672000 	Bad Debt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 of custodial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estimated uncollectible exchange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2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virtually no costs collected for others in a General Fund receipt account.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activity is reported on the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on the custodial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2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footnotes.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ore infor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ation on exchange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virtually no costs, see paragraphs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2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45, 140, and 146,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7.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298000 	Custodial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Collections for Others -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7" name="Freeform 3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a General Fund receipt account, the accrued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uncollectible nonexchange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and exchange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virtuall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 cost repor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on the Statement of Custodial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or on the 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8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TC-D422. See USSGL TC-D420 for other than revenue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the Statement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or on the 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8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ore infor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ation on exchange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virtually no cost, see paragraphs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45, 140, and 146 and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ore information on uncollectible nonexchange revenue,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paragraph 56 of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7,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and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 and Concepts for Reconciling Budgetary and Financial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ccounting."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531500 	Contra Revenue for Dividend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9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Provisions of the Federal 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531700 	Contra Revenue for Interest Revenue - 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531800 	Contra Revenue for Interest Revenue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531900 	Contra Revenue for 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532400 	Contra Revenue for Penalties and Fines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532900 	Contra Revenue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583000 	Contra Revenue for Taxes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583100 	Contra Revenue for Taxes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583200 	Contra Revenue for Taxes - Corporat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583300 	Contra Revenue for Taxes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583400 	Contra Revenue for Taxes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583500 	Contra Revenue for Taxes - Estate and Gift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583600 	Contra Revenue for Taxes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590900 	Contra Revenue for 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8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8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8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8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89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- Troubled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Relief Program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8" name="Freeform 3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loans receivable based on acquired collateral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3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155100 	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Liens Outstanding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cquired Collateral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for actual loss of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152900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Excess, Obsolete, and Unserviceable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for actual loss of forfeited property.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154900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Donation 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for actual loss of commodities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disposed but not sold.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actual loss on commodities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sales, see USSGL TC C642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156900 	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8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8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09" name="Freeform 3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assets purchased to store environmental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aste from past operations at net book value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zero.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Environmental Cleanup Cost Case Study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299500 	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Cleanup Cost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refund of offsetting collections, other than advances,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collected in a prior-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712 for refunds of advances. See USSGL TC-D438 for refunds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or special fund receipts.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510900 	Contra Revenue for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520900 	Contra Revenue for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531700 	Contra Revenue for Interest Revenue - Loans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531800 	Contra Revenue for Interest Revenue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531900 	Contra Revenue for 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532400 	Contra Revenue for Penalties and Fines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532900 	Contra Revenue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540900 	Contra Revenue for 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550900 	Contra Revenue for Insurance and Guarantee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560900 	Contra Revenue for Donations - 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561900 	Contra Donated Revenue - Nonfinancial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590900 	Contra Revenue for 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0" name="Freeform 3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D438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refund of trust or special fund receipts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received in a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2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712 for refunds of advances. See USSGL TC-D436 for refunds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collections, other than advances.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531700 	Contra Revenue for Interest Revenue - Loans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531800 	Contra Revenue for Interest Revenue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531900 	Contra Revenue for 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532400 	Contra Revenue for Penalties and Fines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532900 	Contra Revenue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540900 	Contra Revenue for 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550900 	Contra Revenue for Insurance and Guarantee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560900 	Contra Revenue for Donations - 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561900 	Contra Donated Revenue - Nonfinancial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583000 	Contra Revenue for Taxes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583100 	Contra Revenue for Taxes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583200 	Contra Revenue for Taxes - Corporat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583300 	Contra Revenue for Taxes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583400 	Contra Revenue for Taxes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583500 	Contra Revenue for Taxes - Estate and Gift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583600 	Contra Revenue for Taxes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590900 	Contra Revenue for 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D500 -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D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799 Adjust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ents/Writeoffs/Reclassification - Reclassification/Revaluation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establish or record an increase to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prest Funds or U.S. Debit Card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2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funds are returned to fund balance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Financial Manual Part 4--Chapter 3000 Third-Part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Draft Procedures for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Disbursing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470000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112000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prest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112500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U.S. Debit Card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- 209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1" name="Freeform 3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D503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valuation increase in Government Sponsored Enterprise Preferred and/or Com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Stock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and/or Beneficial Interest Trust at the end of year.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TC-C147. Reverse transaction for decreases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165100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Senior Preferred Stock in Federal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Sponsored Enterprise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165300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Com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Stock Warrants in Federal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Sponsored Enterprise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Valuation Change in Investments for Federal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Sponsored Enterprise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Valuation Change in Investments - Beneficial Interest in Trust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clearing of the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imprest fund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 annual-year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at the beginning of the next fiscal year.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prest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from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funds. This includes return of escro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0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erroneous receipts and disbursing escro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onies to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bills, taxes, and insurance.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240000 	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Non-Budgetary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Seized Cash Deposited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D507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classification of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clearing accounts to the appropriate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241000 	Liability for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2" name="Freeform 3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6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expended balances held back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contractors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66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6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Holdbacks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66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 of construction-in-progress to capitalized assets or expenses.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realization that contractor-developed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are-in-develop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is in production.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66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3" name="Freeform 3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expenses to asset accounts.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4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Due to the reconciliation of interagency expenses and revenues, agencies must first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all direct costs to the USSGL account 600000, "Expenses" series and then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those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using the USSGL account 661000, "Cost Capitalization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Offset,"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costs are subsequently capitalized to the appropriate "in process"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 account or part of an Assisted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cquisition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another Federal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resulting in the recording of an asset. Also post USSGL TC G120, G122, or G124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using this entry to post to a finished asset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pplied Overhead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 Capitalization Offset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aterials used to produce goods.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4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revaluation of 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8" w:lineRule="exact"/>
        <w:ind w:left="3119" w:right="124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Guide to Basic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Federal Credit Reform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(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ppendix 1)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4" name="Freeform 3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pleted inventory items.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7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7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7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that meets management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criteria for future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1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sale.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assets beco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saleable.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7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7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7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D523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da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aged, irreparable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7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152400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Excess, Obsolete, and Unserviceable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da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aged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items that need repair.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entry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repairs are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71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27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152300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5" name="Freeform 3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turn-in of a broken part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operating materials and supplies held for repair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0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TC-D530.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Repair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revaluation of a turned-in broken part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operating materials and supplies held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7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repair based on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repair costs.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entry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repaired broken part is returned to stock as a serviceable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7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See USSGL TC-D526.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Operating Materials and Supplies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paired broken part that has been returned to stock as a serviceable item.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0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the original value of the part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it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turned in for repair (before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revaluation of the part based on the estimated repair cost). See USSGL TCs-D526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89" w:lineRule="exact"/>
        <w:ind w:left="1277" w:right="1207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D528.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for transitions to the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ethod for estimated repair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costs not previously recorded.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07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740100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6" name="Freeform 3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da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aged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using the direct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ethod, items that need repair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</w:tabs>
        <w:spacing w:before="0" w:after="0" w:line="230" w:lineRule="exact"/>
        <w:ind w:left="3120" w:right="12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is valued the same as a serviceable ite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less estimated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repair costs.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152300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for transitions to the direct method for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repair costs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recorded.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9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740100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issuance of a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motor vehicle to the customer. The cost of goods sold represents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 of the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vehicle. Upon sale, adjust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to reduce the previously unrealized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holding gains/losses.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a part of ho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Defense accounts for its repairable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items involving trade-ins.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296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152900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7" name="Freeform 3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gain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revalued at the end of the period, using the latest acquisition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method.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if there is a loss upon revaluation using the latest acquisition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method.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1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classification of operating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aterials and supplies held for use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damaged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cannot be consumed in operations. This entry also applies to excess or obsolete operating materials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supplies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net realizable value is less than the book value.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Excess, Obsolete,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operating materials and supplies that meet management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criteria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future use.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entry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ready to use.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19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D545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pleted Operating Materials and Supplies items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excess or reserved assets to assets held for use.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44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Excess, Obsolete,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4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unexpected permanent decline in the value of stockpile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aterials.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also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44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applies to record stockpile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aterial at net realizable value due to da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4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decline in value of stockpile materials that is unusual, infrequent,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4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material in dollar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4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730000 	Extraordinar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Items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D552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stockpile materials authorized to be sold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28" w:lineRule="exact"/>
        <w:ind w:left="3120" w:right="144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19" name="Freeform 3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72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D554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forfeiture of a seized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72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TC-D555 for the disposal of seized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721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72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154100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72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Forfeiture Revenue - Cash and Cash Equivalents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Forfeiture Revenue - Forfeitures of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72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D555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oval of a seized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72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TC-D554 to record the forfeiture of seized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instruments.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721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Seized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D556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conversion to cash for a forfeited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72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Undeposited Collections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D558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forfeited personal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placed into official use.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72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154200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Donation or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72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Forfeiture Revenue - Forfeitures of Property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20" name="Freeform 3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9359748</wp:posOffset>
            </wp:positionV>
            <wp:extent cx="5638800" cy="386143"/>
            <wp:effectExtent l="0" t="0" r="0" b="0"/>
            <wp:wrapNone/>
            <wp:docPr id="321" name="Freeform 3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9359748"/>
                      <a:ext cx="5524500" cy="2718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97"/>
                            <w:tab w:val="left" w:pos="7672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Bulletin No. 2018-05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III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6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 - 219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June 2018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D560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forfeited personal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placed into official use at the end of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and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839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depreciated.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839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Donation 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D562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forfeited personal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authorized to be distributed/donated to another entity.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28" w:lineRule="exact"/>
        <w:ind w:left="3120" w:right="183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8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154200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Donation 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83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D564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the net realizable value of commodities.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83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D566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has been lost and dee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immaterial.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entry for immaterial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has been found.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D568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has been lost and dee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material.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83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D569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that has been found and dee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material.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D570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gain on change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ptions related to federal pensions, Other Retire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48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Benefits or 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Benefits, including veteran's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pensation.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and Losses on Pensions, Other Retirement Benefits or Other Post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48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Assu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Changes Scenario.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Pension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Health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Life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Changes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ssumptions - From Experience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Changes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ssumptions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D571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loss on change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ptions related to federal pensions, Other Retire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48" w:lineRule="exact"/>
        <w:ind w:left="1278" w:right="1248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Benefits or 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Benefits, including veteran's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pensation.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and Losses on Pensions, Other Retirement Benefits or Other Post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8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Assu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Scenario.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717200 	Losses on Changes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ssumptions - From Experience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727200 	Losses on Changes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ssumptions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Pension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Health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Life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D572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loss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revaluation of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at the end of an accounting period.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4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that have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bols in the X7000 series refer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TCs-C192, C194, C440, D576, and D578.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Purchased 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- 220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23" name="Freeform 3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9359748</wp:posOffset>
            </wp:positionV>
            <wp:extent cx="5638800" cy="386143"/>
            <wp:effectExtent l="0" t="0" r="0" b="0"/>
            <wp:wrapNone/>
            <wp:docPr id="324" name="Freeform 3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9359748"/>
                      <a:ext cx="5524500" cy="2718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97"/>
                            <w:tab w:val="left" w:pos="7672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Bulletin No. 2018-05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III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6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 - 221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June 2018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3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D573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loss due to foreign exchange rate changes on Exchange Stabilization Fund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3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35" w:firstLine="29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3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435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Denominated Equivalent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Exchange Rate Revalue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3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D574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gain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revaluation of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at the end of an accounting period.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43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that have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bols in the X7000 series refer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TCs-C192, C194, C440, D576, and D578.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Purchased 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120000 	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3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D575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realized gain due to foreign exchange rate changes on Exchange Stabilization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35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Fund (ESF)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3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120500 	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Denominated Equivalent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167900 	Foreign Exchange Rate Revalue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D576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loss resulting from the revaluation of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the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35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 (X7000 seri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s) at the end of an accounting period.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that have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Symbol (X7000 series)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ake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35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X7000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3" w:lineRule="exact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43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25" name="Freeform 3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D578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gain resulting from the revaluation of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the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Symbol (X7000 seri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s) at the end of an accounting period.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that have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Symbol (X7000 series)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ake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X7000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120000 	Foreign Currency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D579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accumulated unrealized gain or loss on financial stabilit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foreign currency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investments on a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onthly basis.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account captures Exchange Stabilization Fund valuation activit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Reverse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 for a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SFFAS 7,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and Other Financing Sources" Paragraph 238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120000 	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Valuation Change in Investments - Exchange Stabilization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D580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interest accruals on loan guarantee liabilities and the present value of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9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Federal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Basic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D581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a contingent receivable related to a capital transfer receivable in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192500 	Capital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Contingent Receivable for Capital Transfers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- 222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26" name="Freeform 3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D582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a reduction of an expense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unfunded to funded due to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05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 of a refund receivable.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D584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the offset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revenue accrued to the revenue collected for others that is report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the Statement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or on the 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599000 	Collections for Others - Statement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Collections for Others -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D585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the offset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revenue or other financing sources accrued to revenue or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 collected for others that is not reported 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Statement of Custodial Activity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the 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revenue offset reported on the Statement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custodial footnote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accrued to collected, see USSGL TC-D584. See USSGL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48" w:lineRule="exact"/>
        <w:ind w:left="1278" w:right="1205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599300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to Non-Entity Collections - Statement of Changes in Net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Position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to Non-Entity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Collections - Statement of Changes 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Net Position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- 223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27" name="Freeform 3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D586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tax revenue from accrued to collected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582000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582100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582200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Corporat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582300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582400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582500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Estate and Gift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582600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Corporate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Estate and Gift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580600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Collected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D588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ovement of seized cash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to a special receipt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upon forfeiture.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8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240000 	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Seized Cash Deposited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D589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arket value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the amortized cost and the current market value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investments. In accordance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Federal accounting Standards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dvisor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Board (F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B) SFFAS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No. 5,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Liabilities of the Federal Government," 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ragraph 50, do not use this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arket adjustments for fixed value 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1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an unrealized gain, USSGL 1618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be a debit.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Investments Not Held to Maturity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728000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Unrealized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Unrealized Gains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- 224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28" name="Freeform 3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D591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onetization of SDR certificates.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Fund (ESF)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8" w:firstLine="29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 (SDR) Certificates Issued to Federal Reserve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8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Banks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D592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fair value adjustments (unrealized gain) of Exchange Stabilization Fund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Fund (ESF)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8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167900 	Foreign Exchange Rate Revalue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Unrealized Gain - Exchange Stabilization 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D594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fair value (unrealized loss) of Exchange Stabilization Fund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728100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Unrealized Losses - Exchange Stabilization Fund (ESF)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Exchange Rate Revalue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D595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allocations on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Fund (ESF)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119400 	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198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of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(SDRs)  </w:t>
      </w:r>
    </w:p>
    <w:p>
      <w:pPr>
        <w:spacing w:after="1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- 225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29" name="Freeform 3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Exchange Stabilization Fund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120500 	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Denominated Equivalent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167000 	Foreign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Foreign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Foreign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reclassification of Exchange Stabilization Fund foreign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rate adjustment.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the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167900 	Foreign Exchange Rate Revalue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IMF Quota increase due to a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agreement for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- 226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30" name="Freeform 3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9359748</wp:posOffset>
            </wp:positionV>
            <wp:extent cx="5638800" cy="386143"/>
            <wp:effectExtent l="0" t="0" r="0" b="0"/>
            <wp:wrapNone/>
            <wp:docPr id="331" name="Freeform 3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9359748"/>
                      <a:ext cx="5524500" cy="2718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97"/>
                            <w:tab w:val="left" w:pos="7672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Bulletin No. 2018-05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III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6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 - 227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June 2018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D603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reclassification of rate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for Fixed rate investment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the Bank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International Settlement.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120000 	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167900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Exchange Rate Revalue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realized gains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revaluation to US dollar for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Holdings.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Fund (ESF)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119400 	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5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realized loss from the revaluation to US dollar for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Holdings.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realized loss from the revaluation to US dollars for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allocations.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of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(SDRs)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32" name="Freeform 3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9359748</wp:posOffset>
            </wp:positionV>
            <wp:extent cx="5638800" cy="386143"/>
            <wp:effectExtent l="0" t="0" r="0" b="0"/>
            <wp:wrapNone/>
            <wp:docPr id="333" name="Freeform 3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9359748"/>
                      <a:ext cx="5524500" cy="2718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97"/>
                            <w:tab w:val="left" w:pos="7672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Bulletin No. 2018-05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III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6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 - 228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June 2018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realized gain from the revaluation to US dollars for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allocations.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219300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of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(SDRs)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SDR interest and charges accrual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 net effect of an unrealized gain.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134400 	Interest Receivable on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Interest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729100 	Losses for Exchange Stabilization Fund (ESF)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Charges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for Exchange Stabilization Fund (ESF)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Charges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SDR interest and charges accrual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 net effect of an unrealized loss.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463500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134400 	Interest Receivable on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Interest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729100 	Losses for Exchange Stabilization Fund (ESF)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Charges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for Exchange Stabilization Fund (ESF)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and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spacing w:before="0" w:after="0" w:line="240" w:lineRule="auto"/>
        <w:ind w:left="1278" w:right="127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Charges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34" name="Freeform 3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D616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66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tru up of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 interest accrual and charges for the Quarter.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the Depart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Treasury 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USSGL Guidance: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and Reporting Exchange Stabilization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426800 	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Foreign Securities and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Exchange Stabilization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(ESF)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119400 	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Interest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on Special 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E100 - E399 Accruals/Nonbudgetary Transfers Other Than Disburse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and Collections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Accrual, Depreciation, A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ortization, and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at the end of the accounting period for unpaid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costs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1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incurred. This includes funded expenses such as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grantee expenses.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Reverse accruals at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beginning of the next accounting period. See USSGL TC-E104 for benefit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expenses. Due to the reconciliation of interagenc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expenses and revenues, agencies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must first record all direct costs to a USSGL account 600000 expense series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then offset those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using the USSGL account 661000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costs 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capitalized to the appropriate "in-process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pe"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Health Care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Incurred but Not Reported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Funded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Withholdings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- 229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35" name="Freeform 3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8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8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accrued benefit at the end of the accounting period for unpaid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costs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86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incurred.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recorded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8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Reverse accruals at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86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beginning of the next accounting period.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8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86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86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640000 	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Taxes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accrued benefits at the end of the accounting period for unpaid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costs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86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incurred.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recorded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benefit ad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inistering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Reverse accruals at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86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beginning of the next accounting period.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86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86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Pension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640000 	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Entitlement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Post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Pension Benefits Due and Payable to Beneficiaries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Carriers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Life Insurance Benefits Due and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Beneficiaries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accrued liabilities other than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roll and benefits at the end of the accounting period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8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unpaid estimated costs incurred.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tion, also post USSGL TC-B134. Reverse accruals at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86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beginning of the next accounting period.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8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36" name="Freeform 3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E109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actual repair costs to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using the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ethod,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ere 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1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estimated.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1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In addition to this transaction, reverse USSGL TC-E410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actual costs are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 greater than the estimate. If 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appropriation, also post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31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152900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for under-applied overhead dee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immaterial.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9" w:lineRule="exact"/>
        <w:ind w:left="3119" w:right="131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Nos. 4 and 7, "Managerial Cost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Concepts and Standards" and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and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660000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pplied Overhead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Depreciation, Amortization, and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for over-applied overhead dee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ed immaterial.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9" w:lineRule="exact"/>
        <w:ind w:left="3119" w:right="131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Nos. 3 and 4,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and "Managerial Cost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Concepts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Standards"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660000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pplied Overhead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1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Depreciation, Amortization, and Depletion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37" name="Freeform 3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E113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the discount on a U.S. Treasury Zero Coupon Bond in a Tre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3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other than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ould not record the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entry. See USSGL TC-E119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in a nonfiduciary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3" w:firstLine="29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Investments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0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4418" w:right="120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for under-applied overhead and to prorate the difference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the actual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applied, if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is material.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Nos. 3 and 4,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and "Managerial Cost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Concepts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Standards"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660000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pplied Overhead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Depreciation, Amortization, and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E115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the discount on non-federal securities in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28" w:lineRule="exact"/>
        <w:ind w:left="3118" w:right="120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entry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the discount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a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see USSGL TC-E119.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should not have net position.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record TC-E205 so that there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not be 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 on net position.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0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3" w:firstLine="3138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197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38" name="Freeform 3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for over-applied overhead and to prorate the difference bet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een the actual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7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applied, if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is material.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4, "Managerial Cost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357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Concepts and Standards"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5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660000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pplied Overhead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Depreciation, Amortization, and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E117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the discount on Federal securities that does not affect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resources in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recorded for federal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35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entry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the discount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a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TC-E113. See USSGL TC-E115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the discount 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non-federal securities in a nonfiduciary deposit fund. If federal securities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funds also record TC-E205.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57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Direct Loan Case Study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5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39" name="Freeform 3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E119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the discount on a U.S. Treasury Zero Coupon Bond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in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record TC-E205 so that there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not be an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 on net position.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5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preciation,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ortization, and depletion expense on assets other than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Depreciation, Amortization, and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E121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the discount on securities, accounted for under the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ct, that does not affect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entry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5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accrued and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pounded interest on the liability of loan guarantees.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Credit Refor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Guarantee Loan Case Study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634000 	Interest Expense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on the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Loan Guarantees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0" name="Freeform 3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issuing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discount on securities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0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632000 	Interest Expenses on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Under General and Special Financing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E126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issuing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held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03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253400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Premium on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Federal Agencies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Under General and Special Financing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Expenses on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E204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 of partiall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an outstanding payable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 valid bill related to a canceled appropriation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TC-B134 to record the appropriation used to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outstanding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and TC-B412 to record an obligation and accounts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a valid bill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related to the canceled appropriation.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0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Partial Cancellation - No-Year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With "Definite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809100 	Partial or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for Partial or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Cancellation of Authority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1" name="Freeform 3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E205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the discount on Federal securities or interest receivable in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2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entry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of a discount 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to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nonfiduciary deposit fund see TC-E119.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nonfiduciary deposit fund should not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have net position.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record TC-C418 or TC-E117 so that there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ill not be 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2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 on net position.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plementation Guide: Nonfiduciar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4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Clearing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531800 	Contra Revenue for Interest Revenue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Non-Fiduciar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2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278" w:right="124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E400 - E499 Accruals/Nonbudgetary Transfers Other Than Disburse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and Collections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Accu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ulated and Allocated Costs Not in Categories Above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puted costs and related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puted financing sources.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4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7,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Other Financing Sources"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4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673000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puted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puted Financing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application of overhead expenses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ork-in-process.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pplied Overhead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Depreciation, Amortization, and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used for operations.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4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2" name="Freeform 3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cost of goods sold.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sales proceeds, see USSGL TCs-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714 and C186.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68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650000 	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repair costs for an item using the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ethod.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TC-D534 for direct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ethod.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68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", paragraph 32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actual repair costs using the direct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ethod.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6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TC-E414 to capitalize repairs up to the serviceable value of the item. If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direct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on, also post USSGL TC-B134.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6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152300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capitalize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expensed repair costs up to the serviceable value of the inventory ite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using the direct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ethod.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268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152300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56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3" name="Freeform 3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stockpile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aterials issued for use under the consu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method.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42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4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E418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lien of real and intangible 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the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42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E500 - E799 Accruals/Nonbudgetary Transfers Other Than Disburse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ents and Collections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Transfers Without Budgetary I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pact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loss on disposition of assets resulting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transfer of 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nership of general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422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(land, buildings, equipment, and other) to non-Federal entities.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Nos. 6 and 8,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Equipment (PP&amp;E)" and "Supple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ardship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Reporting"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2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4" name="Freeform 3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distributed personal prop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0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Donation 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com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transferred to another Federal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0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Upon transfer of the com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the carr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the commodit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purposes shall be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commodity's asset account and reported as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0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 expense.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00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0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- 239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5" name="Freeform 3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transfer-out of nonbudgetar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non-Federal accounts receivable to other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TCs-E510, E512, and E514.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18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4218" w:right="1184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Sources Transferred 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5" w:lineRule="exact"/>
        <w:ind w:left="1279" w:right="1184" w:hanging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18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- Troubled Assets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6" name="Freeform 3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8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8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E509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transfer-out of nonbudgetar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balances to other Federal entities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84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8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TC-F124 for the preclosing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recorded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8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8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84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84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577600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Sources Transferred 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7" name="Freeform 3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transfer-out of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items and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Federal entities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TCs-E508, E512, and E514.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9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152900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154900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155900 	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156900 	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9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573000 	Financing Sources Transferred Out Without Reimbursement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Excess, Obsolete,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Excess, Obsolete, and 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Seized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Donation 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Stockpile Materials Held for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8" name="Freeform 3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transfer-out of investments to other Federal entities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TCs-E508, E510, and E514.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f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573000 	Financing Sources Transferred Out Without Reimbursement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5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4417" w:right="125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4417" w:right="125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Investments  </w:t>
      </w:r>
    </w:p>
    <w:p>
      <w:pPr>
        <w:spacing w:after="2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49" name="Freeform 3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transfer-out of accounts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other Federal entities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TCs-E508, E510, and E512.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215000 	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215500 	Expenditure Transfers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217000 	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Financing Account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218000 	Loan Guarantee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222500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229000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Unfunded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Related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231000 	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251000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252000 	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Pension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Health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Life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9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Federal Insurance and Guarantee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Treasury-Managed Benefit Programs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269000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291000 	Prior Liens Outstanding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cquired Collateral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292000 	Contingent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292300 	Contingent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294000 	Capital Lease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297000 	Liability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299500 	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Cleanup Cost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 Transferred Out Without Reimbursement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E516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capital transfer receivable in a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Capital Transfers.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192300 	Contingent Receivable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575600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Capital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94" w:firstLine="3138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0" name="Freeform 3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E602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operating materials and supplies acquired through exchange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06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nonmonetary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receiving assets of greater value than those exchanged recognizes a gain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40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an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receiving assets of lesser value recognizes a loss.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FAS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SFFAS No. 3, "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06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Excess, Obsolete,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06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152300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152400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Excess, Obsolete, and Unserviceable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721000 	Losses on Disposition of Assets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40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1" name="Freeform 35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E604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transfer-in of nonbudgetary or non-Federal accounts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TCs-E606, E608, and E610.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9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L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132000 	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132500 	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133000 	Receivable for Transfers of Currently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133500 	Expenditure Transfers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134000 	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134100 	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134300 	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136000 	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136100 	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136300 	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28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138000 	Loans Receivable - Troubled Assets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138100 	Interest Receivable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Taxes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9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Interest Receivable - Loans - Troubled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Relief Program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138900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Loans - Troubled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Relief Program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Subsidy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Sources Transferred In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2" name="Freeform 35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E606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transfer-in of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items and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TCs-E604, E608, and E610.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19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in Reserve for Future Use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Excess, Obsolete,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151600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152100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Purchased for Resale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152200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in Reserve for Future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152300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Repair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152400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Excess, Obsolete, and Unserviceable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152500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Materials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152600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Work-in-Process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152700 	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Finished Goods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153100 	Seized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Instruments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154100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154200 	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Held for Donation or Use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155100 	Foreclosed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156100 	Commodities Held Under 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9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157100 	Stockpile Materials Held in Reserve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157200 	Stockpile Materials Held for Sale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159100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Materials and Supplies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Forfeited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Foreclosed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156900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Commodities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159900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3" name="Freeform 35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54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Structures and Facilities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Assets Under Capital Lease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Amortization on 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ccumulated Depreciation on 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 Transferred In Without Reimbursement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E608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transfer-in of investments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TCs-E604, E606, and E610.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4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 Transferred In Without Reimbursement  </w:t>
      </w:r>
    </w:p>
    <w:p>
      <w:pPr>
        <w:spacing w:after="2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4" name="Freeform 35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E610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75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transfer-in of accounts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reimbursement.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TCs-E604, E606, and E608.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Obligations; Transfer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Transfer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422500; Transfer of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572000 	Financing Sources Transferred In Without Reimbursement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for Transfers of 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Financing Account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Guarantee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Leave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229000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Unfunded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Related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252000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Principal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to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Pension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Health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Life Insurance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Federal Insurance and Guarantee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for Treasury-Managed Benefit Programs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Liens Outstanding 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cquired Collateral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Contingent Liabilities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Contingent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 Lease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Liability for Capital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Liabilities Without Related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Cleanup Cost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F100 - F299 Yearend - Prec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l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osing Entries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for anticipated nonexpenditure transfers not realized.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in anticipated accounts must be zero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Anticipated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418300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Balance Transfers - Unobligated Balances - Legislative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 of 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6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98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- 249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5" name="Freeform 35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reductions of resources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atch obligations in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indefinite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6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as an adjusting entry before preparing the preclosing trial balance. Do not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process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TC-F108 unless indefinite authority needs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further adjusting.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F107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increase of resources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atch obligations in 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indefinite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as an adjusting entry before preparing the preclosing trial balance.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451000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 of permanent indefinite resources when a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 is received.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28" w:lineRule="exact"/>
        <w:ind w:left="3118" w:right="126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 not process this transaction unless indefinite authority needs further adjusting.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an increase.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9" w:lineRule="exact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Liquidation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Reestimated Loan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6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6" name="Freeform 35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F109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oval of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ithout advance in excess of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7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expiring accounts only. To record as an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before prep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ring the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preclosing trial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oval of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advance and to return advance in excess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7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expiring accounts only. To record as an 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before prep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ring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7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preclosing trial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231000 	Liability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F111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ordering fund the reduction to undelivered orders so that the balance equals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48" w:lineRule="exact"/>
        <w:ind w:left="1278" w:right="1277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 in the perfor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fund for the related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Process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both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Appropriation Fund Symbols are expiring.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transaction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the Econom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and Office of Management and Budget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Circular No.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-11, Section 20 (2004).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Economy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Scenario (Dece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ber 2004)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7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7" name="Freeform 35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for anticipated resources not realized.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in the anticipated accounts must be zero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Reductions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29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413100 	Current-Year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414100 	Current-Year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- Anticipated Resources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Resources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Indefinite Contract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Esti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ated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Reimbursements and Other Income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Recoveries of Prior-Year Obligations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F113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 of unobligated balances for indefinite contract or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authority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balances for indefinite contract or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must be zero at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Case Studies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Decreases to Indefinite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355" w:lineRule="exact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Decreases to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Realized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8" name="Freeform 35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for anticipated reductions not realized.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are reduced to zero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403400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Reductions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29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404800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9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for resources realized in excess of those 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 abnormal balances to zero. Ma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pact other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status accounts.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406000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Reimbursements and Other Income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421500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Recoveries of Prior-Year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for reductions to resources in excess of those anticipated.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 abnormal balances to zero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403400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Reductions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9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404700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Anticipated Transfers to the General Fund of the U.S.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3" w:lineRule="exact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cancellation of 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at the end of the 5th year after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expires.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Canceled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19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591900 	Revenue and Other Financing Sources - Cancellations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after="2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59" name="Freeform 35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F121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unobligated appropriated receipts in a trust or special fund 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that is canceled and returned to the originating invested trust of special fund from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originally derived.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are to be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urned via SF 1151: Non expenditure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Authorization.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USSGL account 465000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expired.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Cancellations - Available Trust or Special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18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 Invested Relationships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435600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cancellation of authority not previously expired and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earl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administrative action.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Partial or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591900 	Revenue and Other Financing Sources - Cancellations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0" name="Freeform 36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F123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unobligated appropriated receipts in a trust or special fund 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 represented as a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or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in an invested trust of special fund that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canceled. There is no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ovement of fund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3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USSGL account 465000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 the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is expired.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519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if receivable account USSGL 412600 needs to be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djusted, or post USSGL TC-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D141 if a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needs to be adjusted.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23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Cancellations - Available Trust or Special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 Invested Relationships; Cancellations of Expenditure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Receivable/Pa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1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435700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Amounts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or Special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General Fund receipt accounts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fund balance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2" w:lineRule="exact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TC-C142 and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-C147 for the original transaction.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General Fund 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298000 	Custodial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298500 	Liability for Non-Entity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Not Reported on the Statement of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231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F125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General Fund receipt accounts associated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account 750000 at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TC-C437 for the original transaction.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28" w:lineRule="exact"/>
        <w:ind w:left="3118" w:right="123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With Capitalized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298500 	Liability for Non-Entity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Not Reported on the Statement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1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Distribution of Income - Dividend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1" name="Freeform 3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temporaril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for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Symbols that do not have a Schedule N (Schedule on Unavailable Collections) in the President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and do not report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on the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Financing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Schedule P.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82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for Obligation Pursuant to Public La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cancellation of a valid obligation and account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in the "canceling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USSGL TC-B134.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TC-F120 or TC-F122 to cancel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20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balance. See USSGL TC-F130 to reestablish a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canceled accounts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in the canceled appropriation. Credit USSGL account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445000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partial cancellations. See Office of Management and Budget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Circular No.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-11 for additional guidance.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Delivered Orders -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8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355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211000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reinstate the valid account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in the canceled appropriation for financial statement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presentation.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Post this transaction concurrentl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TC-F128. Office of Management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311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and Budget (OMB) Circular No. A-11 requires agencies to maintain proper general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ledger control for obligations to prevent both overpay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over-obligation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related to canceled appropriat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ons, and that anti-deficienc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provisions continue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canceled appropriations. See OMB Circular No. A-11 for additional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guidance.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Canceled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680000 	Future Funded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296000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2" name="Freeform 3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 of receipt and appropriation balances previously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needed in the current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to cover obligations. Record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preclosing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total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current-year receipts is greater than the amount needed to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cover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1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TC-F354 if the total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current-year receipts is not enough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cover current- year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8" w:lineRule="exact"/>
        <w:ind w:left="3119" w:right="121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Guide: Trust Funds With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From Receipt 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8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 of offsetting collections balances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1938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needed in the current year to cover obligations. Record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 preclosing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total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collections is greater than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needed to cover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1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TC-F356 if the total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current-year receipts is not enough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cover current- year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1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Guide: Trust Funds With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From Offsetting Collection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cancellation of a receivable for 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bursable activity.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1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TC-C420 in a General Fund receipt account. To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ord as 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adjusting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before prepar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ng the preclosing trial balance, post this transaction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0" w:lineRule="exact"/>
        <w:ind w:left="1277" w:right="1218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 to posting USSGL TC-F120,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cancels 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Expired and Canceled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General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18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Guide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520000 	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1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3" name="Freeform 3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cancellation of expired balances in the expenditure account and return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to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0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associated unavailable receipt account.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 is required.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as an adjusting entry before preparing the preclosing trial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574500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Dedicated Coll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ctions Transferred 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F147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the portion of unobligated available balances to unobligated unavailable in a no-year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1938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is no longer available for obligation since the purposes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hich the appropriation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enacted has been carried out.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0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USSGL account 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ains open 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end. See Office of Management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Budget Circular No. A-11 for additional guidance.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Purpose Fulfilled - Balance Not Available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F148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 of an appropriation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offsetting collections. This transaction is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0" w:lineRule="exact"/>
        <w:ind w:left="1277" w:right="120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plished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a negative appropriation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 request submitted to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This TC must occur before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end.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reverse TC-B134 for the direct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appropriations used.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Reduced by Offsetting 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Offsetting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Reduced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or Receipts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4" name="Freeform 3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F300 - F499 Yearend - Closing Entries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the balance of partiall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me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orandum accounts.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45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TC-F390 to record the closing of canceled authority for partial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cancellations.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45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Partial Cancellation - No-Year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With "Definite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809200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for Partial or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Cancellation of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Partial or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- 259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5" name="Freeform 3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consolidation of actual net-funded resources and reductions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Transfers-Out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Withdra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Converted to Cash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Repayments of Debt,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Repayments of Debt,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Capital Transfers to the General Fund of the U.S. Government,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2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Capital Transfers to the General Fund of the U.S. Government,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2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415900 	Repayment of Repayable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-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415901 	Repayment of Repayable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- Prior-Year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419700 	Balance Transfers-Out - Expired to Expired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420100 	Total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Resources -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420800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Total Resources - Disposition of Canceled Payables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435500 	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Receipts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435600 	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Realized for Rede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ption of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438700 	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Receipts,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438800 	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Receipts,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2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439000 	Reappropriations - Transfers-Out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Indefinite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439200 	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439300 	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Liquidation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Liquidation of Deficienc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Appropriations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Trust or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Receipts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Available Trust or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Receipts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Subsidy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Forgiveness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411601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Debt Forgiveness - Cancellation of Debt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Expense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Reestimated Loan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7" w:lineRule="exact"/>
        <w:ind w:left="1279" w:right="1222" w:hanging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Modification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Transfer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Transfers-In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Resources Realized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2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Current-Year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Non-Allocation Transfers of Invested Balances -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2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2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- Prior-Year Balances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129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6" name="Freeform 3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15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Extension of Availabilit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Than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Unexpired to Expired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 - Unobligated Balances - Legislative Change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Purpose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419600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 Transfers-In - Expired to Expired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Total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Resources -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Liquidation of Deficienc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Offsetting 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425200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Collected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425300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Prior-Year Unfilled Custo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- Refunds Paid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-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 Governmental-T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Loan Principal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Loan Interest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of Rent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Sale of Foreclosed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Business-T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Sources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426700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Govern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ental-T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Non-Federal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Subsidy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Collected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Liquidating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427700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Collections - Federal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Investments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fiscal-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413200 	Substitution of Contract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Decreases to Indefinite Contract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413400 	Contract Authority Withdrawn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1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413500 	Contract Authority Liquidated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413900 	Contract Authority Carried 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439200 	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439300 	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Prior-Year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Contract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Realized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Contract Authority Carried 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1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7" name="Freeform 3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2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2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F305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appropriations to liquidate contract authority - transferred.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42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Transfers of Contract Authority -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Nonallocation 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24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24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415300 	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- Non-Allocation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Non-Allocation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24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2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fiscal-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24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414000 	Substitution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414300 	Current-Year Decreases to Indefinite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Realized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414400 	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Withdra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414500 	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Converted to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414900 	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Carried 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439200 	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24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439300 	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anent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Realized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Carried 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unobligated balances in programs subject to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42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unexpired multi-year and no-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funds.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29" w:lineRule="exact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- Pending Rescission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- OMB Deferral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463000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for Commitment/Obligation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3" w:lineRule="exact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unobligated balances in programs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to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424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unexpired multi-year and no-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funds.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8" name="Freeform 3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unobligated balances to expiring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- Pending Rescission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- OMB Deferral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451000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463000 	Funds Not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for Commitment/Obligation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470000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Subject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472000 	Commitments -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Exe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Expired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F314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paid delivered orders 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otal actual resources.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Total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Resources -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F316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than offsetting collections made available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1" w:lineRule="exact"/>
        <w:ind w:left="1278" w:right="1258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to authority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porarily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TC-F318 for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5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From Receipt 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F317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closing of unobligated balances of appropriations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special or trust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as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 this situation, the appropriation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available for obligation in the previous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58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year but is not part of an obligation limitation in the subsequent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5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439701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Prior-Year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5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5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69" name="Freeform 3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F318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collections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ade available from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208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previously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to authority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porarily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TC-F316 for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other than offsetting collections.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From Offsetting Collection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delivered orders - obligations, paid.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0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TC-F314 for closing of paid delivered orders.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2 and later.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498200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delivered orders - obligations, paid.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0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TC-F314 for closing of paid delivered orders.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2 and later.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Refunds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and transfers to delivered orders - obligations, unpaid.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 Transferred,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498100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0" name="Freeform 3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F325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and transfers to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490100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 Transferred,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and transfers to undelivered orders - obligations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prepaid and advanced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483200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488200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Undelivered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and transfers to undelivered orders - obligations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prepaid and advanced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Prepaid/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Refunds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and transfers to undelivered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488100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of Prior-Year Undelivered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1" name="Freeform 3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and transfers to undelivered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unpaid.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adjustments are used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 year 2 and later.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Undelivered Orders - Obligations Transferred, Unpaid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487100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of Prior-Year Unpaid Undelivered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adjustments for changes in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allocations 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appropriate status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for Changes in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8" w:lineRule="exact"/>
        <w:ind w:left="1278" w:right="120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445000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for Changes in Prior-Year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0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0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445000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2" name="Freeform 3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revenue, expense, and other financing source accounts to cumulative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90" w:lineRule="exact"/>
        <w:ind w:left="1279" w:right="1255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results of operations.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331000 	Cumulative Results of Operations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510000 	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520000 	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531000 	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531100 	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531200 	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531300 	Interest Revenue -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ortization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Dividend Income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5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532000 	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540000 	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540500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Benefit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550000 	Insurance and Guarantee Premiu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Non-Financial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564000 	Forfeiture Revenue - Cash and Cash Equivalents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565000 	Forfeiture Revenue - Forfeitures of Property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570000 	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570500 	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5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 - Years Preceding the Prior-Year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570800 	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570900 	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Prior-Period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55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572000 	Financing Sources Transferred In Without Reimbursement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Dedicated Coll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ctions Transferred 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575000 	Expenditure Financing Sources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29" w:lineRule="exact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575600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Transfers-In - Capital Transfers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577500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Sources Transferred 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578000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puted Financing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Financing 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579100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Financing Sources - Credit Reform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579500 	Seigniorage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580000 	Tax Revenue Collected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580100 	Tax Revenue Collected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580200 	Tax Revenue Collected - Corporate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580300 	Tax Revenue Collected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580400 	Tax Revenue Collected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580500 	Tax Revenue Collected - Estate and Gift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580600 	Tax Revenue Collected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582000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582100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582200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Corporat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582300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582400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5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582500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Estate and Gift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9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3" name="Freeform 3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582600 	Tax Revenue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Valuation Change in Investments - Exchange Stabilization Fund (ESF)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592200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Valuation Change in Investments for Federal Government Sponsored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Enterprise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Valuation Change in Investments - Beneficial Interest in Trust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  <w:tab w:val="left" w:pos="3120"/>
          <w:tab w:val="left" w:pos="4219"/>
        </w:tabs>
        <w:spacing w:before="0" w:after="0" w:line="230" w:lineRule="exact"/>
        <w:ind w:left="4219" w:right="1202" w:hanging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599700 	Financing Sources Transferred In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Custodial Statement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619000 	Contra Bad Debt Expense - Incurred for Others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619900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to Subsid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660000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pplied Overhead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661000 	Cost Capitalization Offset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679500 	Contra Expense-Non-Fiduciary Deposit Fund Intragovernmental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Cumulative Results of Operations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510900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Dividend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ccounted for Under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0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Provisions of the Federal Credit Reform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Interest Revenue - 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Interest Revenue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Penalties and Fines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Unfunded FEC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Benefit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550900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Insurance and Guarantee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Donations - 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Donated Revenue - Nonfinancial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564900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Forfeiture Revenue - Cash and Cash Equivalents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565900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Forfeiture Revenue - Forfeitures of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 Transferred Out Without Reimbursement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574500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Dedicated Coll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ctions Transferred 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Financing Sources - Transfers-Out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7" w:lineRule="exact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576600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Non-Expenditure Financing Sources - Transfers-Out - Capital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0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577600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Financing Sources Transferred Out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579200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Financing Sources To Be Transferred Out - Contingent Liability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Taxes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Taxes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Taxes - Corporat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Taxes - Une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583400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Taxes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Taxes - Estate and Gift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583600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Taxes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Refunds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Refunds - Individual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Refunds - Corporate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Refunds - Unemployment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Refunds - Excise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Refunds - Estate and Gift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589600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Tax Revenue Refunds - Customs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Revenue and Other Financing Sources - Cancellations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18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4" name="Freeform 3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9" w:lineRule="exact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for Others - Statement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599100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Collections for Others - State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Custodial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599300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to Non-Entity Collections - Statement of Changes in Net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Position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to Non-Entity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Collections - Statement of Changes 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Net Position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599800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Custodial Collections Transferred Out to a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Symbol Other Than the General Fund of the U.S. Government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Expenses on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and/or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Expenses on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Interest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Expense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ccrued on the Liabilit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Loan Guarantees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Cost of Goods Sold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Depreciation, Amortization, and Depletion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Bad Debt Expense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puted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Future Funded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685000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to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Requiring Current-Year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(Unobligated)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gains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iscellaneous items into cumulative results of operations.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Changes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ssumptions - From Experience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718000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Unrealized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Changes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ssumptions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730000 	Extraordinar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Items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740000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740100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740500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-Years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5" w:lineRule="exact"/>
        <w:ind w:left="1279" w:right="121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Preceding the Prior-Year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760000 	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1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Cumulative Results of Operations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- 269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5" name="Freeform 3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losses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iscellaneous items into cumulative results of operations.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331000 	Cumulative Results of Operations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Losses on Changes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ssumptions - From Experience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Losses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727200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Losses on Changes in Long-Ter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ssumptions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Unrealized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pairment of Assets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730000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Extraordinar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Items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-Years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6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Preceding the Prior-Year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750000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Distribution of Income - Dividend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760000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ctuarial Liability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closing of fiscal-year activit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Cumulative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30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Cumulative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 - Years Preceding the Prior-Year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Used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Corrections of Errors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used authority of guaranteed loan level upon 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pletion of guaranteed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Used to track guaranteed loan level.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- Used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6" name="Freeform 3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apportioned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 guaranteed loan level into unused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balance of unused authority.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804500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- Unused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guaranteed loans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lenders into the cumulative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disbursements.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Tracks outstanding principal of third-part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lenders reported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the footnotes of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42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Office of Management and Budget 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Content financial statements.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805300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by Lender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Cumulative Disbursements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Lenders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guaranteed loans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collections by lenders into the cumulative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disbursements.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Tracks outstanding principal of third-part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lenders reported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the footnotes of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424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Office of Management and Budget For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Content financial statements.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Cumulative Disbursements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Lenders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806500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Collections, Defaults,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F352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all unused guaranteed loan authority no longer available for use.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42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804500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- Unused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7" name="Freeform 3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F354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 of receipt and appropriation balances previously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9" w:right="12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needed in the current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to cover obligations. Record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 post-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closing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total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receipts is not enough to cover current-year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3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TC-F132 if the total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current-year collections is greater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than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needed to cover current-year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439700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From Receipt 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3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F356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reduction of offsetting collections balances 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1938" w:right="12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that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needed in the current year to cover obligations. Record this entr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 post-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closing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total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current-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collections is not enough to cover current-year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3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Refer to USSGL TC-F134 if the total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current-year collections is greater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than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needed to cover current-year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23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Fund Guide; Trust Funds With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3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Made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vailable From Offsetting Collection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3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Previousl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F358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special and trust fund refunds and recoveries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into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and appropriations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TC-F359 for the closing of special and trust fund refunds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recoveries that are to be reclassified as "Receipts Unavailable for Obligation Upon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30" w:lineRule="exact"/>
        <w:ind w:left="3118" w:right="123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or special fund guidance on refunds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recoveries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439900 	Special and Trust Fund Refunds and Recoveries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porarily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4217" w:right="123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- Receipts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4416" w:right="1233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ppropriations,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Authority and Contract Authority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Current-Year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3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8" name="Freeform 3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9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9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F359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special and trust fund refunds and recoveries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unavailable into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98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9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See USSGL TC-F358 for the closing of special and trust fund refunds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recoveries that are to be reclassified as "Receipts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9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Trust or special fund guidance on refunds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recoveries of prior-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98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98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439600 	Special and Trust Fund Refunds and Recoveries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Unavailable - Receipts Unavailable for Obligation Upon Collection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98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9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F360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a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98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the appropriate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Code attribute (e.g., P,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B, C, D) and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 Code Attribute (e.g.,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TB, SEQ,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O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TR)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recording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reductions. Record a debit to USSGL 412400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 reclassif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reduction/cancellation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 an invested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If the reduction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classified as a sequester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ount, record USSGL TC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108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if the Office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Management and Budget has determined that the amount beco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es available for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obligation in the subsequent fiscal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98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9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Reclassified -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98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438200 	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98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438300 	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438400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Returned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F362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a reduction in an allocation special or trust Tr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48" w:lineRule="exact"/>
        <w:ind w:left="1277" w:right="1298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FS), designated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 available for investment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parent is invested.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Only use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invested special and trust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designated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8" w:right="12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 available for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there is a parent and allocation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relationship. The parent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posts USSGL TC-F364.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438200 	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438300 	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Reclassified -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Be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9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after="2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79" name="Freeform 3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F364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a reduction recorded in an invested parent special or trust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202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FS), designated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 available for investment.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Only use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invested special and trust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designated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 available for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there is a parent and allocation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relationship. The allocation TAFS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posts USSGL TC-F362.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2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416800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Reclassified -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Be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02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Balances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438400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Returned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F366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a reduction recorded in an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special or trust expenditure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here the corresponding TAFS is invested.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Use this transaction onl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FS. For Treasury-Managed Trust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02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Funds, the Bureau of the Fiscal Service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posts USSGL TC-F368.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438200 	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Budget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438300 	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- Prior-Year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Reclassified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3" w:lineRule="exact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F368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a reduction recorded in a specific invested Tre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Only use this transaction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specific invested special and trust TAFS. The agency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0" w:lineRule="exact"/>
        <w:ind w:left="1277" w:right="1202" w:firstLine="18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simultaneousl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posts USSGL TC-F366.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412400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Reclassified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-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438400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Returned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0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80" name="Freeform 3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7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F369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reclassify cancellations of appropriated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trust or special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7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into the appropriate USSGL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7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Record USSGL account 412100 if previously recorded as a debit in conjunction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19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 USSGL TC-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519. Record USSGL account 438400 if the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 (T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FS) received a cancellation of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ounts 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trust or special fund balances.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9" w:lineRule="exact"/>
        <w:ind w:left="3119" w:right="123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Cancellations - Available Trust or Special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 Invested Relationships; Cancellations of Expenditure Transfers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Receivable/Pa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435700 	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Amounts Receivable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7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Trust or Special Funds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Reclassified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7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 - Cancellation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438400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Reduction/Cancellation Returned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F370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emorandu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accounts for purchases.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3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Me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orandum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for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- Purchases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880100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for Purchases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880200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Purchases of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880300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Purchases of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880400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Purchases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F372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transferred 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to appropriation trust fund 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3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transfers-receivable.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the receiving entit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3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SS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Limitation 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Expenses Trust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419900 	Transfer of Expired Expenditure Transfers -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81" name="Freeform 3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F374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USSGL account 408100 back to the original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receiving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Receivable of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408100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 Specific Treasury-Managed Trust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294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412600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Amounts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Specific Invested 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0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F376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USSGL account 408200 back to the original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0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receiving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Receivable of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0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408200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- 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0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416600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llocations of Realized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To Be Transferred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Invested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F378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USSGL account 408300 back to the original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receiving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355" w:lineRule="exact"/>
        <w:ind w:left="1277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Receivable of Invested Balances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408300 	Transfers - Current-Year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Receivable -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Non-Allocation Transfers of Invested Balances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F380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USSGL account 423000 back to the original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0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receiving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00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0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-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Without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0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82" name="Freeform 3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2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F382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USSGL account 423100 back to the original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662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receiving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7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-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Unfilled Customer Orders With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F384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USSGL account 423200 back to the original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receiving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USSGL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 422500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Trust Fund Expenditure Transfers - Receivable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422500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Expenditure Transfers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Trust Funds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F386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USSGL account 423300 back to the original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receiving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7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28" w:lineRule="exact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423300 	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- Transferred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bursements and Other Inco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 Earned -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F388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USSGL account 423400 back to the original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7" w:right="1273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receivable.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transaction for receiving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30" w:lineRule="exact"/>
        <w:ind w:left="3118" w:right="127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Transfer of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Offsetting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Collections With Obligations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0" w:after="0" w:line="240" w:lineRule="auto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  <w:tab w:val="left" w:pos="3117"/>
          <w:tab w:val="left" w:pos="4216"/>
        </w:tabs>
        <w:spacing w:before="0" w:after="0" w:line="230" w:lineRule="exact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423400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- Transferred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428700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Federal Receivables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6"/>
        </w:tabs>
        <w:spacing w:before="20" w:after="0" w:line="225" w:lineRule="exact"/>
        <w:ind w:left="1277" w:right="127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83" name="Freeform 3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9359748</wp:posOffset>
            </wp:positionV>
            <wp:extent cx="5638800" cy="386143"/>
            <wp:effectExtent l="0" t="0" r="0" b="0"/>
            <wp:wrapNone/>
            <wp:docPr id="384" name="Freeform 3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9359748"/>
                      <a:ext cx="5524500" cy="2718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97"/>
                            <w:tab w:val="left" w:pos="7672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Bulletin No. 2018-05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III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6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 - 278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June 2018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canceled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partial cancellations.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23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lso post USSGL TC-F301 to reclassify the balance of partiall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emorandu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accounts.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20" w:after="0" w:line="230" w:lineRule="exact"/>
        <w:ind w:left="3120" w:right="123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for Partial Cancellation - No-Year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FS With "Definite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"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435100 	Partial or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Cancellation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Total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Resources - Collected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F392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appropriations to liquidate contract authority - allocation account in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allocation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tion Fund Sy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bol.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415500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413700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F393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appropriations to liquidate contract authority - allocation account in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parent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Fund Symbol.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413700 	Transfers of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415500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 to Liquidate Contract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Transferred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F394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closing of unavailable obligations of appropriatio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special or trust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as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439401 	Receipts Unavailable for Obligation Upon Collection - Prior-Year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Receipts Unavailable for Obligation Upon Collection - Current-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Authority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F395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87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closing of offsetting collections of appropriations derived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spending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439801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Prior-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Year Balances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439800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Offsetting Collections 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poraril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Precluded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Obligation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Current-Year Balances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1937"/>
        </w:tabs>
        <w:spacing w:before="20" w:after="0" w:line="223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85" name="Freeform 3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28" w:lineRule="exact"/>
        <w:ind w:left="1279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G100 - G299 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Entries - All 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Entries (Excluding Closing 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Entries)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G102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guaranteed loan level submitted on the SF 132: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and Reapportionment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450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Schedule, for the Office of Management and Budget approval.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pplicable to activity for guaranteed loans.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4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4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801500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- Unapportioned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G104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initial receipt of the guaranteed loan level as shown on an approved apportion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2" w:lineRule="exact"/>
        <w:ind w:left="1279" w:right="1450" w:firstLine="65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schedule, SF 132: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and Reapportionment Schedule.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pplicable to activity for guaranteed loans.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801500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- Unapportioned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G106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binding contracts entered into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private lenders.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pplicable to activity for guaranteed loans.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Level - Used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G108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of a loan.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pplicable to activity for guaranteed loans.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805000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Principal Outstanding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805300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by Lender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G110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principal reduction due to repayment, default or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pplicable to activity for guaranteed loans.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450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806500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Collections, Defaults,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805000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Guaranteed Loan Principal Outstanding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- 279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86" name="Freeform 3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G120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current-year purchases of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19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transactions that reference this transaction: USSGL TCs-B402, B404, B406,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B430, B438, B604, C132, C134, C136, C138, C414, D132, D134, D514 and G124.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30" w:lineRule="exact"/>
        <w:ind w:left="3119" w:right="119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entation guidance; Me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orandum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for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ctivity - Purchases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880200 	Purchases of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for Purchases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G122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current-year purchases of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30" w:lineRule="exact"/>
        <w:ind w:left="3119" w:right="119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transactions that reference this transaction: USSGL TCs-B402, B404, B406,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B430, B438, B604, C132, C134, C136, C138, C414, D132, D134, D514 and G124.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880300 	Purchases of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Property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for Purchases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G124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activit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current-year purchases of other assets not recorded as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 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191" w:firstLine="66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(USSGL TC-G120), or Inventor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and Related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(USSGL TC-G122).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USSGL transactions that reference this transaction: USSGL TCs-B152, B402, B404,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2" w:lineRule="exact"/>
        <w:ind w:left="1278" w:right="1191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B406, B438, B604, C132, C134, C136, C138, C414, D132, D134, and D514.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61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orandu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19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880400 	Purchases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- Other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880100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Offset for Purchases of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87" name="Freeform 3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H100 - H799 Other Speciali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z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ed Transaction Entries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equit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contributions to increase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94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contributions directl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increase beneficiaries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equit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This transaction is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similar to the private sector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'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contributed capital.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31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113000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113500 	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Non-Budgetary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119400 	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120000 	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132000 	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134000 	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134100 	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134200 	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134300 	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135000 	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135100 	Capitalized Loan Interest Receivable - Non-Credit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136000 	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136100 	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136300 	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28" w:lineRule="exact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137300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141000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161800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162200 	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163000 	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4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30" w:lineRule="exact"/>
        <w:ind w:left="1279" w:right="1294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171100 	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4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171200 	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88" name="Freeform 3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172000 	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173000 	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175000 	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182000 	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183000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183200 	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184000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189000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199000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9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96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96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Contributions 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89" name="Freeform 3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equit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als or distributions of fiduciary net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53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als and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are equit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distributions to or on behalf of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beneficiaries. This transaction is similar to the private sector's capital distributions.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31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162100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163100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342000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als or Distributions of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Budgetary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113500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Funds Held Outside of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Non-Budgetary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Cash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Rights (SDR)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Assets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120000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Foreign Currency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28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Funded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ployment Benefit Contributions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134300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Capitalized Loan Interest Receivable - Non-Credit Reform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136300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Penalties and Fines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Not Other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ise Classified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Loans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137300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Receivable - Taxes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141000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dvances and Prepayments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Market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162300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and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on Securities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the Bureau of the Fiscal Service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25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in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253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90" name="Freeform 3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4418" w:right="1265" w:hanging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163300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Amortization of Discount on U.S. Treasur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Zero Coupon Bonds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Issued b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Service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169000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Land and Land Rights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Land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Buildings,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provements, and Renovations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175000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Leasehold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prove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183200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Internal-Use Soft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are in Develop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184000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189000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General Propert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Plant, and Equip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199000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outflo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and miscellaneous items into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8" w:lineRule="exact"/>
        <w:ind w:left="3119" w:right="1265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should record revenues, expenses, gains, and losses related 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activities using USSGL Section III, transaction codes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through F, before the flo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0" w:lineRule="exact"/>
        <w:ind w:left="1278" w:right="1265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are closed into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31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340000 	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610000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Operating Expenses/Progra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631000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Expenses on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Service and/or the Federal Financing Bank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632000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Interest Expenses on Securities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633000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Interest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679000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Expenses Not Requiring Budgetar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680000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Future Funded Expenses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685000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Contributions to 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ee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65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Requiring Current-Year Budget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(Unobligated)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690000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Losses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721100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Losses on Disposition of Invest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721200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Losses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728000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Unrealized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729000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729200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Losses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pairment of Assets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65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730000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Extraordinar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Items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65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740500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-Years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65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Preceding the Prior-Year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91" name="Freeform 3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H301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closing of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and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iscellaneous ite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into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36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Agencies should record revenues, expenses, gains, and losses related 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activities using USSGL Section III, transaction codes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through F, before the flo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0" w:lineRule="exact"/>
        <w:ind w:left="1279" w:right="1361" w:firstLine="18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accounts are closed into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No.31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6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520000 	Revenue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531000 	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531100 	Interest Revenue -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8" w:lineRule="exact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531200 	Interest Revenue - Loans Receivable/Uninvested Funds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532000 	Penalties and Fines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532500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540000 	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550000 	Insurance and Guarantee Premiu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Donated Revenue - Non-Financial Resources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590000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Assets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711100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Investments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711200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Disposition of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ings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718000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Unrealized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719000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Gains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730000 	Extraordinar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Items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740000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740100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Changes in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ccounting Principles 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740500 	Prior-Per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i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Due to Corrections of Errors -Years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6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Preceding the Prior-Year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520900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Services Provided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531700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Interest Revenue - Loans Receivable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531800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Interest Revenue - Investments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Interest Revenue - Other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532400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Penalties and Fines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532900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dministrative Fees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29" w:lineRule="exact"/>
        <w:ind w:left="1278" w:right="136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540900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Funded Benefit Progra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550900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Insurance and Guarantee Pre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ium Revenue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Donations - 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561900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Donated Revenue - Nonfinancial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590900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Contra Revenue for Other Revenue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92" name="Freeform 3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H310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close equit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contributions 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23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contributions must be closed 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assets.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inflo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or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outflo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s, recorded in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systems as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are closed using H300 or H301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31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341000 	Contributions 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340000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H312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close equit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als or disburse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fiduciary net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29" w:lineRule="exact"/>
        <w:ind w:left="3119" w:right="1237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Equit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als or distributions must be closed to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assets.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inflo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or outflo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s, recorded in agenc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systems as fiduciary, are closed using H300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or H301.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Reference: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 SFF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 No. 31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340000 	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342000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Withdra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als or Distributions of Fiduciar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Net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 for Quota increase in the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assets.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411991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- International Monetary Fund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Reserve Tranche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411992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- International Monetary Fund - Letter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of Credit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H402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present value payment in the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461000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llotments - Realized Resources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490200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729090 	Losses on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37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119306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Receivable/Pa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Currency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37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Valuation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93" name="Freeform 3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H406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Maintenance of Value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(increase),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411990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- International Monetary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H410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an increase of the Letter of Credit for the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5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119309 	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Currency Holdings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119305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Letter of Credit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H412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rease to the Letter of Credit that is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oved to FRBNY Nu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ber 1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20" w:after="0" w:line="223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119305 	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Letter of Credit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119333 	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Reserve Position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119309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Currency Holdings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H420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transfer-out of unobligated unexpired authority for the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417590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H422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transfer-in of unobligated unexpired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the International Monetary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417590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282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282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94" name="Freeform 3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H424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rease for the maintenance of value adjustment and transfer the excess.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462091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23" w:firstLine="29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rrange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ents to Borro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(N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B)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417690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31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32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310300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Transfers-Out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H426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transfer in of the excess funds due to the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aintenance of value decrease adjust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417690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Prior-Year Balances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31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310200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Transfers-In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H428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return to the excess funds due to the maintenance of value decrease adjustment as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66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partial cancellation.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294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323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435190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Partial Cancellation of Authorit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310600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H430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pay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ent vouchers.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TC for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endments.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119305 	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Letter of Credit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H432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rease to the Reserve Position.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355" w:lineRule="exact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TC for an increase.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30" w:lineRule="exact"/>
        <w:ind w:left="1278" w:right="1323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119309 	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Currency Holdings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119333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Reserve Position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185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95" name="Freeform 3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H434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rease in Currenc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355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Reverse this TC for an increase.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119307 	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Dollar Deposits With the IMF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Cash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H436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de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c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rease in the Quota due to CV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119306 	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Receivable/Pa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Currency Valuation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119309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Currency Holdings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H438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gain in the Quota.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429590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119309 	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Currency Holdings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H440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a loss in the Quota.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429590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729090 	Losses on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119309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Currency Holdings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H442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issuance of a ne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loan to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135090 	Loans Receivable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101000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Balance With Treasury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- 289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96" name="Freeform 3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1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H444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repayment on the loan.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9"/>
        </w:tabs>
        <w:spacing w:before="0" w:after="0" w:line="230" w:lineRule="exact"/>
        <w:ind w:left="3120" w:right="1181" w:hanging="184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Com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ent: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18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Debit USSGL account 135990 if the exchange rate is different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loan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issued as the 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ount of cash received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er than when the loan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issued.  </w:t>
      </w:r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3120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Credit USSGL account 135990 if the exchange rate is different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hen the loan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issues as the amount of cash received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higher than when the loan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as issued.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1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135990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Loans Receivable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H446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FX rate change for loans (decrease in allo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ance/gain).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429590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135990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719090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Gains on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H448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arrant for FX rate change.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411994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- International Monetary Fund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Exchange Rate Changes (NAB)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462090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101000 	Fund Balance With Treasury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310100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Unexpended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-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Received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H449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in the FX rate change for loans (increase in allowance/loss).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462090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Unobligated Funds Exempt Fro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429590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djustments to the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729090 	Losses on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ssets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7"/>
          <w:tab w:val="left" w:pos="3118"/>
          <w:tab w:val="left" w:pos="4217"/>
        </w:tabs>
        <w:spacing w:before="0" w:after="0" w:line="240" w:lineRule="auto"/>
        <w:ind w:left="1278" w:right="1181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135990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ance for Loss on Loans Receivable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8" w:right="1181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Fund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- 290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465611</wp:posOffset>
            </wp:positionV>
            <wp:extent cx="5635864" cy="945415"/>
            <wp:effectExtent l="0" t="0" r="0" b="0"/>
            <wp:wrapNone/>
            <wp:docPr id="397" name="Freeform 3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000" y="465611"/>
                      <a:ext cx="5521564" cy="831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04"/>
                            <w:tab w:val="left" w:pos="4396"/>
                            <w:tab w:val="left" w:pos="6084"/>
                            <w:tab w:val="left" w:pos="7694"/>
                          </w:tabs>
                          <w:spacing w:before="0" w:after="0" w:line="309" w:lineRule="exact"/>
                          <w:ind w:left="0" w:right="0" w:firstLine="0"/>
                        </w:pP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 2 	 		Fiscal Year 2019 Reporting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SUPPLEMENT 		 		Section III  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U.S. Standard General Ledger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26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2" baseline="-12" dirty="0">
                            <w:jc w:val="left"/>
                            <w:rFonts w:ascii="Calibri" w:hAnsi="Calibri" w:cs="Calibri"/>
                            <w:color w:val="000000"/>
                            <w:position w:val="-12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lang="en-US"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ccount Transactions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H450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Letter of Credit for Maintenance of Value due to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20" w:after="0" w:line="225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None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Proprietary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119306 	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Receivable/Pa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able Currency Valuation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djustment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119305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- Letter of Credit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H480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54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To record the consolidation of actual net-funded resources and reductions for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ithdra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w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n 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	Budgetary Entry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417590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4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llocation Transfers of Current-Year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uthorit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2940"/>
      </w:pP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ccounts - International Monetar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Debit 	420190 	Total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ctual Resources - Collected - International Monetary Fund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30" w:lineRule="exact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411990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- International Monetary Fund  </w:t>
      </w:r>
      <w:r>
        <w:br w:type="textWrapping" w:clear="all"/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411991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- International Monetary Fund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Reserve Tranche  </w:t>
      </w:r>
    </w:p>
    <w:p>
      <w:pPr>
        <w:rPr>
          <w:rFonts w:ascii="Times New Roman" w:hAnsi="Times New Roman" w:cs="Times New Roman"/>
          <w:color w:val="010302"/>
        </w:rPr>
        <w:tabs>
          <w:tab w:val="left" w:pos="1938"/>
          <w:tab w:val="left" w:pos="3119"/>
          <w:tab w:val="left" w:pos="4218"/>
        </w:tabs>
        <w:spacing w:before="0" w:after="0" w:line="240" w:lineRule="auto"/>
        <w:ind w:left="1279" w:right="1198" w:firstLine="0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	   Credit 	   411992 	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149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Other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A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ppropriations Realized - International Monetary Fund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79" w:right="1198" w:firstLine="3139"/>
      </w:pP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Letter of Credit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77"/>
          <w:tab w:val="left" w:pos="8952"/>
        </w:tabs>
        <w:spacing w:before="0" w:after="0" w:line="240" w:lineRule="auto"/>
        <w:ind w:left="1280" w:right="1170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III </w:t>
      </w:r>
      <w:r>
        <w:rPr lang="en-US" sz="20" baseline="0" dirty="0">
          <w:jc w:val="left"/>
          <w:rFonts w:ascii="Arial" w:hAnsi="Arial" w:cs="Arial"/>
          <w:b/>
          <w:bCs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 - 291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</w:p>
    <w:sectPr>
      <w:type w:val="continuous"/>
      <w:pgSz w:w="12250" w:h="15850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2" w:fontKey="{10DC7375-AEAF-45DF-860F-8D8DD44372D6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><Relationship Id="rId2" Type="http://schemas.openxmlformats.org/officeDocument/2006/relationships/font" Target="../fonts/font2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2018-06-20T14:33:37Z</dcterms:created>
  <dcterms:modified xsi:type="dcterms:W3CDTF">2018-06-20T14:33:37Z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